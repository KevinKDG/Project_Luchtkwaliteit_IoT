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0EB3" w14:textId="77777777" w:rsidR="00D077E9" w:rsidRDefault="00A55EF0" w:rsidP="00D70D02"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38D3ECEC" wp14:editId="3534ECC2">
            <wp:simplePos x="0" y="0"/>
            <wp:positionH relativeFrom="column">
              <wp:posOffset>-1851696</wp:posOffset>
            </wp:positionH>
            <wp:positionV relativeFrom="page">
              <wp:posOffset>-152857</wp:posOffset>
            </wp:positionV>
            <wp:extent cx="10028555" cy="6817767"/>
            <wp:effectExtent l="0" t="0" r="0" b="63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555" cy="681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655AD33A" wp14:editId="686654E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23495" b="10795"/>
                <wp:wrapNone/>
                <wp:docPr id="3" name="Rechthoek 3" descr="witte rechthoek voor tekst op de ho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dgm="http://schemas.openxmlformats.org/drawingml/2006/diagram" xmlns:arto="http://schemas.microsoft.com/office/word/2006/arto">
            <w:pict w14:anchorId="50AAD1E9">
              <v:rect id="Rechthoek 3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witte rechthoek voor tekst op de hoes" o:spid="_x0000_s1026" fillcolor="white [3201]" strokecolor="#024f75 [3204]" strokeweight="2pt" w14:anchorId="506FF5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B3AC51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2D0B19E" w14:textId="4D05E0A3" w:rsidR="000C528C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8AF2CFC" wp14:editId="48A9C161">
                      <wp:extent cx="3528695" cy="1676400"/>
                      <wp:effectExtent l="0" t="0" r="0" b="0"/>
                      <wp:docPr id="8" name="Tekstva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76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FAB4E8" w14:textId="77777777" w:rsidR="000C528C" w:rsidRPr="000C528C" w:rsidRDefault="000C528C" w:rsidP="00A55EF0">
                                  <w:pPr>
                                    <w:pStyle w:val="Titel"/>
                                    <w:rPr>
                                      <w:sz w:val="16"/>
                                      <w:szCs w:val="12"/>
                                      <w:lang w:bidi="nl-NL"/>
                                    </w:rPr>
                                  </w:pPr>
                                </w:p>
                                <w:p w14:paraId="1A1AC297" w14:textId="3DCD4B47" w:rsidR="00D077E9" w:rsidRPr="000C528C" w:rsidRDefault="00A55EF0" w:rsidP="00A55EF0">
                                  <w:pPr>
                                    <w:pStyle w:val="Titel"/>
                                    <w:rPr>
                                      <w:sz w:val="56"/>
                                      <w:szCs w:val="48"/>
                                      <w:lang w:bidi="nl-NL"/>
                                    </w:rPr>
                                  </w:pPr>
                                  <w:r w:rsidRPr="000C528C">
                                    <w:rPr>
                                      <w:sz w:val="56"/>
                                      <w:szCs w:val="48"/>
                                      <w:lang w:bidi="nl-NL"/>
                                    </w:rPr>
                                    <w:t>Luchtkwaliteit</w:t>
                                  </w:r>
                                  <w:r w:rsidR="00A71207" w:rsidRPr="000C528C">
                                    <w:rPr>
                                      <w:sz w:val="56"/>
                                      <w:szCs w:val="48"/>
                                      <w:lang w:bidi="nl-NL"/>
                                    </w:rPr>
                                    <w:t xml:space="preserve"> -</w:t>
                                  </w:r>
                                </w:p>
                                <w:p w14:paraId="158225BD" w14:textId="6800A176" w:rsidR="00A71207" w:rsidRPr="000C528C" w:rsidRDefault="00A71207" w:rsidP="00A55EF0">
                                  <w:pPr>
                                    <w:pStyle w:val="Titel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 w:rsidRPr="000C528C">
                                    <w:rPr>
                                      <w:sz w:val="56"/>
                                      <w:szCs w:val="48"/>
                                      <w:lang w:bidi="nl-NL"/>
                                    </w:rPr>
                                    <w:t>POC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58AF2CFC">
                      <v:stroke joinstyle="miter"/>
                      <v:path gradientshapeok="t" o:connecttype="rect"/>
                    </v:shapetype>
                    <v:shape id="Tekstvak 8" style="width:277.8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">
                      <v:textbox>
                        <w:txbxContent>
                          <w:p w:rsidRPr="000C528C" w:rsidR="000C528C" w:rsidP="00A55EF0" w:rsidRDefault="000C528C" w14:paraId="72FAB4E8" w14:textId="77777777">
                            <w:pPr>
                              <w:pStyle w:val="Titel"/>
                              <w:rPr>
                                <w:sz w:val="16"/>
                                <w:szCs w:val="12"/>
                                <w:lang w:bidi="nl-NL"/>
                              </w:rPr>
                            </w:pPr>
                          </w:p>
                          <w:p w:rsidRPr="000C528C" w:rsidR="00D077E9" w:rsidP="00A55EF0" w:rsidRDefault="00A55EF0" w14:paraId="1A1AC297" w14:textId="3DCD4B47">
                            <w:pPr>
                              <w:pStyle w:val="Titel"/>
                              <w:rPr>
                                <w:sz w:val="56"/>
                                <w:szCs w:val="48"/>
                                <w:lang w:bidi="nl-NL"/>
                              </w:rPr>
                            </w:pPr>
                            <w:r w:rsidRPr="000C528C">
                              <w:rPr>
                                <w:sz w:val="56"/>
                                <w:szCs w:val="48"/>
                                <w:lang w:bidi="nl-NL"/>
                              </w:rPr>
                              <w:t>Luchtkwaliteit</w:t>
                            </w:r>
                            <w:r w:rsidRPr="000C528C" w:rsidR="00A71207">
                              <w:rPr>
                                <w:sz w:val="56"/>
                                <w:szCs w:val="48"/>
                                <w:lang w:bidi="nl-NL"/>
                              </w:rPr>
                              <w:t xml:space="preserve"> -</w:t>
                            </w:r>
                          </w:p>
                          <w:p w:rsidRPr="000C528C" w:rsidR="00A71207" w:rsidP="00A55EF0" w:rsidRDefault="00A71207" w14:paraId="158225BD" w14:textId="6800A176">
                            <w:pPr>
                              <w:pStyle w:val="Titel"/>
                              <w:rPr>
                                <w:sz w:val="56"/>
                                <w:szCs w:val="48"/>
                              </w:rPr>
                            </w:pPr>
                            <w:r w:rsidRPr="000C528C">
                              <w:rPr>
                                <w:sz w:val="56"/>
                                <w:szCs w:val="48"/>
                                <w:lang w:bidi="nl-NL"/>
                              </w:rPr>
                              <w:t>POC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7CA9ABDA" w14:textId="77777777" w:rsidTr="00AB02A7">
        <w:trPr>
          <w:trHeight w:val="813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A853F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66AB429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6EC1A154CB7843F78A83A33685E183A3"/>
              </w:placeholder>
              <w15:appearance w15:val="hidden"/>
            </w:sdtPr>
            <w:sdtEndPr/>
            <w:sdtContent>
              <w:p w14:paraId="1432BFD6" w14:textId="66B33759" w:rsidR="00D077E9" w:rsidRDefault="00A55EF0" w:rsidP="00AB02A7">
                <w:r w:rsidRPr="00D86945">
                  <w:rPr>
                    <w:rStyle w:val="OndertitelChar"/>
                    <w:b/>
                    <w:lang w:bidi="nl-NL"/>
                  </w:rPr>
                  <w:fldChar w:fldCharType="begin"/>
                </w:r>
                <w:r w:rsidRPr="00D86945">
                  <w:rPr>
                    <w:rStyle w:val="OndertitelChar"/>
                    <w:lang w:bidi="nl-NL"/>
                  </w:rPr>
                  <w:instrText xml:space="preserve"> DATE  \@ "MMMM d"  \* MERGEFORMAT </w:instrText>
                </w:r>
                <w:r w:rsidRPr="00D86945">
                  <w:rPr>
                    <w:rStyle w:val="OndertitelChar"/>
                    <w:b/>
                    <w:lang w:bidi="nl-NL"/>
                  </w:rPr>
                  <w:fldChar w:fldCharType="separate"/>
                </w:r>
                <w:r w:rsidR="00606F51">
                  <w:rPr>
                    <w:rStyle w:val="OndertitelChar"/>
                    <w:noProof/>
                    <w:lang w:bidi="nl-NL"/>
                  </w:rPr>
                  <w:t>januari 5</w:t>
                </w:r>
                <w:r w:rsidRPr="00D86945">
                  <w:rPr>
                    <w:rStyle w:val="OndertitelChar"/>
                    <w:b/>
                    <w:lang w:bidi="nl-NL"/>
                  </w:rPr>
                  <w:fldChar w:fldCharType="end"/>
                </w:r>
              </w:p>
            </w:sdtContent>
          </w:sdt>
          <w:p w14:paraId="79F62F1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4FBBD77" wp14:editId="58A0555F">
                      <wp:extent cx="1493949" cy="0"/>
                      <wp:effectExtent l="0" t="19050" r="30480" b="19050"/>
                      <wp:docPr id="6" name="Rechte verbindingslijn 6" descr="scheidingslijn teks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dgm="http://schemas.openxmlformats.org/drawingml/2006/diagram" xmlns:arto="http://schemas.microsoft.com/office/word/2006/arto">
                  <w:pict w14:anchorId="5CAA60C2">
                    <v:line id="Rechte verbindingslijn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cheidingslijn tekst" o:spid="_x0000_s1026" strokecolor="#082a75 [3215]" strokeweight="3pt" from="0,0" to="117.65pt,0" w14:anchorId="622D0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">
                      <w10:anchorlock/>
                    </v:line>
                  </w:pict>
                </mc:Fallback>
              </mc:AlternateContent>
            </w:r>
          </w:p>
          <w:p w14:paraId="747A321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EE186F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D025729" w14:textId="1C5F941F" w:rsidR="00D077E9" w:rsidRDefault="0011576E" w:rsidP="00AB02A7">
            <w:sdt>
              <w:sdtPr>
                <w:id w:val="-1740469667"/>
                <w:placeholder>
                  <w:docPart w:val="1D29FAC7D9EE459794EABA2CDD71E5CA"/>
                </w:placeholder>
                <w15:appearance w15:val="hidden"/>
              </w:sdtPr>
              <w:sdtEndPr/>
              <w:sdtContent>
                <w:r w:rsidR="006C155D">
                  <w:t xml:space="preserve">Air </w:t>
                </w:r>
                <w:proofErr w:type="spellStart"/>
                <w:r w:rsidR="006C155D">
                  <w:t>Quality</w:t>
                </w:r>
                <w:proofErr w:type="spellEnd"/>
                <w:r w:rsidR="006C155D">
                  <w:t xml:space="preserve"> Boys</w:t>
                </w:r>
              </w:sdtContent>
            </w:sdt>
          </w:p>
          <w:p w14:paraId="5DD6C604" w14:textId="77777777" w:rsidR="00D077E9" w:rsidRDefault="00D077E9" w:rsidP="00AB02A7">
            <w:r w:rsidRPr="00B231E5">
              <w:rPr>
                <w:lang w:bidi="nl-NL"/>
              </w:rPr>
              <w:t xml:space="preserve">Gemaakt door: </w:t>
            </w:r>
            <w:sdt>
              <w:sdtPr>
                <w:alias w:val="Uw naam"/>
                <w:tag w:val="Uw naam"/>
                <w:id w:val="-180584491"/>
                <w:placeholder>
                  <w:docPart w:val="11C1B1B2F9D045C4800688CA0421CF4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55EF0">
                  <w:t>Kevin, Raf, Sven, Ruben &amp; Johannes</w:t>
                </w:r>
              </w:sdtContent>
            </w:sdt>
          </w:p>
          <w:p w14:paraId="137766B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62EB302" w14:textId="55DE5043" w:rsidR="00066172" w:rsidRPr="00DE6640" w:rsidRDefault="00AB02A7" w:rsidP="00066172">
      <w:pPr>
        <w:spacing w:after="200"/>
      </w:pPr>
      <w:r w:rsidRPr="00D967AC">
        <w:rPr>
          <w:noProof/>
          <w:lang w:val="en-US" w:eastAsia="zh-CN"/>
        </w:rPr>
        <w:drawing>
          <wp:anchor distT="0" distB="0" distL="114300" distR="114300" simplePos="0" relativeHeight="251658243" behindDoc="0" locked="0" layoutInCell="1" allowOverlap="1" wp14:anchorId="19F800DF" wp14:editId="7980685F">
            <wp:simplePos x="0" y="0"/>
            <wp:positionH relativeFrom="column">
              <wp:posOffset>4699000</wp:posOffset>
            </wp:positionH>
            <wp:positionV relativeFrom="paragraph">
              <wp:posOffset>7253605</wp:posOffset>
            </wp:positionV>
            <wp:extent cx="2190307" cy="1860698"/>
            <wp:effectExtent l="0" t="0" r="0" b="0"/>
            <wp:wrapNone/>
            <wp:docPr id="12" name="Afbeelding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201" descr="plaatsaanduiding voor 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07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E37BCA7" wp14:editId="4B4D2A1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hthoek 2" descr="gekleurde rechthoe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dgm="http://schemas.openxmlformats.org/drawingml/2006/diagram" xmlns:arto="http://schemas.microsoft.com/office/word/2006/arto">
            <w:pict w14:anchorId="0DF7005C">
              <v:rect id="Rechthoek 2" style="position:absolute;margin-left:-58.7pt;margin-top:525pt;width:611.1pt;height:316.5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gekleurde rechthoek" o:spid="_x0000_s1026" fillcolor="#22716b [2150]" stroked="f" w14:anchorId="2C3B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">
                <v:fill type="gradient" color2="#7ad6cf [1942]" colors="0 #23736d;31457f #36b2a8;1 #7bd7d0" angle="180" focus="100%" rotate="t"/>
                <w10:wrap anchory="page"/>
              </v:rect>
            </w:pict>
          </mc:Fallback>
        </mc:AlternateContent>
      </w:r>
      <w:r w:rsidR="00D077E9">
        <w:rPr>
          <w:lang w:bidi="nl-NL"/>
        </w:rPr>
        <w:br w:type="page"/>
      </w:r>
    </w:p>
    <w:p w14:paraId="7B4CE369" w14:textId="67E9B51F" w:rsidR="00606F51" w:rsidRDefault="00606F51" w:rsidP="00606F51">
      <w:pPr>
        <w:pStyle w:val="Kop1"/>
        <w:numPr>
          <w:ilvl w:val="0"/>
          <w:numId w:val="0"/>
        </w:numPr>
        <w:rPr>
          <w:rFonts w:eastAsia="Arial" w:cs="Arial"/>
          <w:color w:val="000000"/>
          <w:sz w:val="22"/>
        </w:rPr>
      </w:pPr>
    </w:p>
    <w:p w14:paraId="34974C66" w14:textId="21C0121F" w:rsidR="009B4788" w:rsidRPr="00606F51" w:rsidRDefault="009B4788" w:rsidP="00606F51">
      <w:pPr>
        <w:pStyle w:val="Bijschrift"/>
        <w:rPr>
          <w:i w:val="0"/>
          <w:iCs w:val="0"/>
        </w:rPr>
      </w:pPr>
      <w:bookmarkStart w:id="0" w:name="_GoBack"/>
      <w:bookmarkEnd w:id="0"/>
    </w:p>
    <w:sectPr w:rsidR="009B4788" w:rsidRPr="00606F51" w:rsidSect="00B42D31">
      <w:headerReference w:type="default" r:id="rId14"/>
      <w:footerReference w:type="default" r:id="rId15"/>
      <w:pgSz w:w="11906" w:h="16838" w:code="9"/>
      <w:pgMar w:top="720" w:right="936" w:bottom="720" w:left="936" w:header="0" w:footer="289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26270" w14:textId="77777777" w:rsidR="0011576E" w:rsidRDefault="0011576E">
      <w:r>
        <w:separator/>
      </w:r>
    </w:p>
    <w:p w14:paraId="7E072A77" w14:textId="77777777" w:rsidR="0011576E" w:rsidRDefault="0011576E"/>
  </w:endnote>
  <w:endnote w:type="continuationSeparator" w:id="0">
    <w:p w14:paraId="1CA20E4C" w14:textId="77777777" w:rsidR="0011576E" w:rsidRDefault="0011576E">
      <w:r>
        <w:continuationSeparator/>
      </w:r>
    </w:p>
    <w:p w14:paraId="100B4152" w14:textId="77777777" w:rsidR="0011576E" w:rsidRDefault="0011576E"/>
  </w:endnote>
  <w:endnote w:type="continuationNotice" w:id="1">
    <w:p w14:paraId="0E91DFA1" w14:textId="77777777" w:rsidR="0011576E" w:rsidRDefault="001157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3576767"/>
      <w:docPartObj>
        <w:docPartGallery w:val="Page Numbers (Bottom of Page)"/>
        <w:docPartUnique/>
      </w:docPartObj>
    </w:sdtPr>
    <w:sdtEndPr/>
    <w:sdtContent>
      <w:p w14:paraId="164FA6BC" w14:textId="15A80932" w:rsidR="00DF027C" w:rsidRDefault="00A53827" w:rsidP="005C794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F3B28" w14:textId="77777777" w:rsidR="0011576E" w:rsidRDefault="0011576E">
      <w:r>
        <w:separator/>
      </w:r>
    </w:p>
    <w:p w14:paraId="2C9D58AE" w14:textId="77777777" w:rsidR="0011576E" w:rsidRDefault="0011576E"/>
  </w:footnote>
  <w:footnote w:type="continuationSeparator" w:id="0">
    <w:p w14:paraId="176D4636" w14:textId="77777777" w:rsidR="0011576E" w:rsidRDefault="0011576E">
      <w:r>
        <w:continuationSeparator/>
      </w:r>
    </w:p>
    <w:p w14:paraId="562B374B" w14:textId="77777777" w:rsidR="0011576E" w:rsidRDefault="0011576E"/>
  </w:footnote>
  <w:footnote w:type="continuationNotice" w:id="1">
    <w:p w14:paraId="21392B58" w14:textId="77777777" w:rsidR="0011576E" w:rsidRDefault="0011576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A9F86" w14:textId="290F4899" w:rsidR="00AB2761" w:rsidRDefault="005C794F">
    <w:pPr>
      <w:pStyle w:val="Koptekst"/>
    </w:pPr>
    <w:proofErr w:type="spellStart"/>
    <w:r>
      <w:t>IoT</w:t>
    </w:r>
    <w:proofErr w:type="spellEnd"/>
    <w:r>
      <w:t xml:space="preserve"> </w:t>
    </w:r>
    <w:proofErr w:type="spellStart"/>
    <w:r>
      <w:t>KdG</w:t>
    </w:r>
    <w:proofErr w:type="spellEnd"/>
    <w:r>
      <w:ptab w:relativeTo="margin" w:alignment="center" w:leader="none"/>
    </w:r>
    <w:r>
      <w:t>Project Luchtkwaliteit - POC</w:t>
    </w:r>
    <w:r>
      <w:ptab w:relativeTo="margin" w:alignment="right" w:leader="none"/>
    </w:r>
    <w:proofErr w:type="spellStart"/>
    <w:r>
      <w:t>Simulate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234"/>
    <w:multiLevelType w:val="multilevel"/>
    <w:tmpl w:val="17D8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95130"/>
    <w:multiLevelType w:val="multilevel"/>
    <w:tmpl w:val="90907D2C"/>
    <w:lvl w:ilvl="0">
      <w:start w:val="1"/>
      <w:numFmt w:val="decimal"/>
      <w:pStyle w:val="Kop1"/>
      <w:lvlText w:val="%1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907" w:hanging="907"/>
      </w:pPr>
      <w:rPr>
        <w:rFonts w:hint="default"/>
        <w:color w:val="auto"/>
      </w:rPr>
    </w:lvl>
    <w:lvl w:ilvl="3">
      <w:start w:val="1"/>
      <w:numFmt w:val="decimal"/>
      <w:pStyle w:val="Kop4"/>
      <w:lvlText w:val="%1.%2.%3.%4"/>
      <w:lvlJc w:val="left"/>
      <w:pPr>
        <w:ind w:left="907" w:hanging="907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907"/>
      </w:pPr>
      <w:rPr>
        <w:rFonts w:hint="default"/>
      </w:rPr>
    </w:lvl>
  </w:abstractNum>
  <w:abstractNum w:abstractNumId="2" w15:restartNumberingAfterBreak="0">
    <w:nsid w:val="104A0F1D"/>
    <w:multiLevelType w:val="hybridMultilevel"/>
    <w:tmpl w:val="121C3988"/>
    <w:lvl w:ilvl="0" w:tplc="2DB84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DA0D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08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86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A8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8F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008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A0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EE1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90B64"/>
    <w:multiLevelType w:val="hybridMultilevel"/>
    <w:tmpl w:val="E5F6A6DC"/>
    <w:lvl w:ilvl="0" w:tplc="E7AE850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66B01"/>
    <w:multiLevelType w:val="hybridMultilevel"/>
    <w:tmpl w:val="BF4A322E"/>
    <w:lvl w:ilvl="0" w:tplc="38184B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346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088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4C52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83AF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18F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3215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268C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C03C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53E14"/>
    <w:multiLevelType w:val="hybridMultilevel"/>
    <w:tmpl w:val="A1F24E3A"/>
    <w:lvl w:ilvl="0" w:tplc="740C819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C338A"/>
    <w:multiLevelType w:val="hybridMultilevel"/>
    <w:tmpl w:val="D932F0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63DD2"/>
    <w:multiLevelType w:val="hybridMultilevel"/>
    <w:tmpl w:val="9E4424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C0DDB"/>
    <w:multiLevelType w:val="hybridMultilevel"/>
    <w:tmpl w:val="FFFFFFFF"/>
    <w:lvl w:ilvl="0" w:tplc="9482B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D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6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C3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E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CD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E4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E0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E7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67B"/>
    <w:multiLevelType w:val="hybridMultilevel"/>
    <w:tmpl w:val="FFFFFFFF"/>
    <w:lvl w:ilvl="0" w:tplc="760C1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C2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C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0F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00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8C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8E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68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A663C"/>
    <w:multiLevelType w:val="hybridMultilevel"/>
    <w:tmpl w:val="4CBAD87A"/>
    <w:lvl w:ilvl="0" w:tplc="202EC9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936A2"/>
    <w:multiLevelType w:val="hybridMultilevel"/>
    <w:tmpl w:val="6016A400"/>
    <w:lvl w:ilvl="0" w:tplc="B784EF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557C0"/>
    <w:multiLevelType w:val="hybridMultilevel"/>
    <w:tmpl w:val="E7DED4AA"/>
    <w:lvl w:ilvl="0" w:tplc="C68465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427DA"/>
    <w:multiLevelType w:val="hybridMultilevel"/>
    <w:tmpl w:val="16BA1ED8"/>
    <w:lvl w:ilvl="0" w:tplc="A8462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0A6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2434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8F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E63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CCC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AC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885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82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092574"/>
    <w:multiLevelType w:val="hybridMultilevel"/>
    <w:tmpl w:val="FFFFFFFF"/>
    <w:lvl w:ilvl="0" w:tplc="F6EA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EF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E5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A6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0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60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EC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A0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3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E22EB"/>
    <w:multiLevelType w:val="hybridMultilevel"/>
    <w:tmpl w:val="7D6AD4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702D5"/>
    <w:multiLevelType w:val="hybridMultilevel"/>
    <w:tmpl w:val="90D273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52F04"/>
    <w:multiLevelType w:val="hybridMultilevel"/>
    <w:tmpl w:val="C404414A"/>
    <w:lvl w:ilvl="0" w:tplc="65223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DE4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1AA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487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207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C65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AC84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C4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A0C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96EC0"/>
    <w:multiLevelType w:val="multilevel"/>
    <w:tmpl w:val="322C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777F01"/>
    <w:multiLevelType w:val="hybridMultilevel"/>
    <w:tmpl w:val="2E5CC652"/>
    <w:lvl w:ilvl="0" w:tplc="26F86BA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F25D2"/>
    <w:multiLevelType w:val="hybridMultilevel"/>
    <w:tmpl w:val="FFFFFFFF"/>
    <w:lvl w:ilvl="0" w:tplc="492EB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43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2C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48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E6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27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BA8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20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8CC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229AE"/>
    <w:multiLevelType w:val="hybridMultilevel"/>
    <w:tmpl w:val="506A8A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3"/>
    <w:lvlOverride w:ilvl="0">
      <w:startOverride w:val="1"/>
    </w:lvlOverride>
  </w:num>
  <w:num w:numId="5">
    <w:abstractNumId w:val="21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6"/>
  </w:num>
  <w:num w:numId="9">
    <w:abstractNumId w:val="14"/>
  </w:num>
  <w:num w:numId="10">
    <w:abstractNumId w:val="20"/>
  </w:num>
  <w:num w:numId="11">
    <w:abstractNumId w:val="9"/>
  </w:num>
  <w:num w:numId="12">
    <w:abstractNumId w:val="8"/>
  </w:num>
  <w:num w:numId="13">
    <w:abstractNumId w:val="7"/>
  </w:num>
  <w:num w:numId="14">
    <w:abstractNumId w:val="16"/>
  </w:num>
  <w:num w:numId="15">
    <w:abstractNumId w:val="4"/>
  </w:num>
  <w:num w:numId="16">
    <w:abstractNumId w:val="5"/>
  </w:num>
  <w:num w:numId="17">
    <w:abstractNumId w:val="15"/>
  </w:num>
  <w:num w:numId="18">
    <w:abstractNumId w:val="1"/>
  </w:num>
  <w:num w:numId="19">
    <w:abstractNumId w:val="10"/>
  </w:num>
  <w:num w:numId="20">
    <w:abstractNumId w:val="12"/>
  </w:num>
  <w:num w:numId="21">
    <w:abstractNumId w:val="17"/>
  </w:num>
  <w:num w:numId="22">
    <w:abstractNumId w:val="13"/>
  </w:num>
  <w:num w:numId="23">
    <w:abstractNumId w:val="0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F0"/>
    <w:rsid w:val="00000BBF"/>
    <w:rsid w:val="00002977"/>
    <w:rsid w:val="00006658"/>
    <w:rsid w:val="0000710E"/>
    <w:rsid w:val="00007706"/>
    <w:rsid w:val="00012566"/>
    <w:rsid w:val="000138DD"/>
    <w:rsid w:val="0002482E"/>
    <w:rsid w:val="00027A05"/>
    <w:rsid w:val="00031909"/>
    <w:rsid w:val="0003413C"/>
    <w:rsid w:val="00040419"/>
    <w:rsid w:val="00043D86"/>
    <w:rsid w:val="00044E5B"/>
    <w:rsid w:val="00050324"/>
    <w:rsid w:val="0005233D"/>
    <w:rsid w:val="000543C9"/>
    <w:rsid w:val="000544D0"/>
    <w:rsid w:val="00056FCF"/>
    <w:rsid w:val="00066172"/>
    <w:rsid w:val="00070495"/>
    <w:rsid w:val="00070BF0"/>
    <w:rsid w:val="00075615"/>
    <w:rsid w:val="000816DA"/>
    <w:rsid w:val="00084867"/>
    <w:rsid w:val="00095768"/>
    <w:rsid w:val="00096EFC"/>
    <w:rsid w:val="000A0150"/>
    <w:rsid w:val="000A0230"/>
    <w:rsid w:val="000A59D1"/>
    <w:rsid w:val="000B4139"/>
    <w:rsid w:val="000B4D83"/>
    <w:rsid w:val="000C002B"/>
    <w:rsid w:val="000C3662"/>
    <w:rsid w:val="000C528C"/>
    <w:rsid w:val="000C654E"/>
    <w:rsid w:val="000D2C03"/>
    <w:rsid w:val="000D6B1A"/>
    <w:rsid w:val="000E2364"/>
    <w:rsid w:val="000E63C9"/>
    <w:rsid w:val="000E685D"/>
    <w:rsid w:val="000F03A5"/>
    <w:rsid w:val="00107ABB"/>
    <w:rsid w:val="00111ABD"/>
    <w:rsid w:val="00112FD4"/>
    <w:rsid w:val="00113D36"/>
    <w:rsid w:val="00114DBF"/>
    <w:rsid w:val="0011576E"/>
    <w:rsid w:val="00123FF3"/>
    <w:rsid w:val="00130E9D"/>
    <w:rsid w:val="0013201C"/>
    <w:rsid w:val="00141BF6"/>
    <w:rsid w:val="00141E0A"/>
    <w:rsid w:val="00143401"/>
    <w:rsid w:val="001455DD"/>
    <w:rsid w:val="001457DC"/>
    <w:rsid w:val="00150A6D"/>
    <w:rsid w:val="00152623"/>
    <w:rsid w:val="00153A83"/>
    <w:rsid w:val="001548F2"/>
    <w:rsid w:val="00166250"/>
    <w:rsid w:val="001716FC"/>
    <w:rsid w:val="0017682C"/>
    <w:rsid w:val="00185B35"/>
    <w:rsid w:val="00197BDE"/>
    <w:rsid w:val="00197EBF"/>
    <w:rsid w:val="001A19A2"/>
    <w:rsid w:val="001A23D1"/>
    <w:rsid w:val="001A491A"/>
    <w:rsid w:val="001A56BB"/>
    <w:rsid w:val="001B2893"/>
    <w:rsid w:val="001B603E"/>
    <w:rsid w:val="001B77D9"/>
    <w:rsid w:val="001C0552"/>
    <w:rsid w:val="001C5BF4"/>
    <w:rsid w:val="001C7361"/>
    <w:rsid w:val="001D1E27"/>
    <w:rsid w:val="001D3298"/>
    <w:rsid w:val="001D47E0"/>
    <w:rsid w:val="001F2BC8"/>
    <w:rsid w:val="001F5D61"/>
    <w:rsid w:val="001F5F6B"/>
    <w:rsid w:val="001F6CBC"/>
    <w:rsid w:val="001F7ECB"/>
    <w:rsid w:val="002063C6"/>
    <w:rsid w:val="00215559"/>
    <w:rsid w:val="00216006"/>
    <w:rsid w:val="0022050C"/>
    <w:rsid w:val="00222984"/>
    <w:rsid w:val="00227213"/>
    <w:rsid w:val="00233FA0"/>
    <w:rsid w:val="002353C9"/>
    <w:rsid w:val="0024128D"/>
    <w:rsid w:val="00242EEC"/>
    <w:rsid w:val="00243EBC"/>
    <w:rsid w:val="00246A35"/>
    <w:rsid w:val="0024C410"/>
    <w:rsid w:val="00251527"/>
    <w:rsid w:val="00252CB6"/>
    <w:rsid w:val="00260D76"/>
    <w:rsid w:val="002643B2"/>
    <w:rsid w:val="00270278"/>
    <w:rsid w:val="00272031"/>
    <w:rsid w:val="0028194F"/>
    <w:rsid w:val="00284348"/>
    <w:rsid w:val="0028772B"/>
    <w:rsid w:val="00290286"/>
    <w:rsid w:val="002933D2"/>
    <w:rsid w:val="00295F5F"/>
    <w:rsid w:val="002A3384"/>
    <w:rsid w:val="002A4123"/>
    <w:rsid w:val="002A4936"/>
    <w:rsid w:val="002B23BE"/>
    <w:rsid w:val="002C2CB1"/>
    <w:rsid w:val="002C56EC"/>
    <w:rsid w:val="002D792C"/>
    <w:rsid w:val="002E168B"/>
    <w:rsid w:val="002E1716"/>
    <w:rsid w:val="002E2AFB"/>
    <w:rsid w:val="002E6274"/>
    <w:rsid w:val="002F51F5"/>
    <w:rsid w:val="002F78F5"/>
    <w:rsid w:val="002F7CC6"/>
    <w:rsid w:val="00305CA5"/>
    <w:rsid w:val="00306B00"/>
    <w:rsid w:val="00312137"/>
    <w:rsid w:val="00314E49"/>
    <w:rsid w:val="00314EC6"/>
    <w:rsid w:val="00321E68"/>
    <w:rsid w:val="003244C6"/>
    <w:rsid w:val="00326314"/>
    <w:rsid w:val="00327992"/>
    <w:rsid w:val="00330359"/>
    <w:rsid w:val="00333436"/>
    <w:rsid w:val="0033762F"/>
    <w:rsid w:val="00341DBE"/>
    <w:rsid w:val="0034349C"/>
    <w:rsid w:val="003438B7"/>
    <w:rsid w:val="003507A9"/>
    <w:rsid w:val="00350A8C"/>
    <w:rsid w:val="00352170"/>
    <w:rsid w:val="003541FE"/>
    <w:rsid w:val="00355F0E"/>
    <w:rsid w:val="00360494"/>
    <w:rsid w:val="00360B85"/>
    <w:rsid w:val="003646D4"/>
    <w:rsid w:val="00366C7E"/>
    <w:rsid w:val="003702B6"/>
    <w:rsid w:val="00376672"/>
    <w:rsid w:val="003770E7"/>
    <w:rsid w:val="00382C69"/>
    <w:rsid w:val="00384EA3"/>
    <w:rsid w:val="00386463"/>
    <w:rsid w:val="00386B5B"/>
    <w:rsid w:val="003A39A1"/>
    <w:rsid w:val="003B05A9"/>
    <w:rsid w:val="003B54CE"/>
    <w:rsid w:val="003B58FE"/>
    <w:rsid w:val="003B78EC"/>
    <w:rsid w:val="003C2191"/>
    <w:rsid w:val="003C5D54"/>
    <w:rsid w:val="003D3863"/>
    <w:rsid w:val="003E0167"/>
    <w:rsid w:val="003E1233"/>
    <w:rsid w:val="003E2A38"/>
    <w:rsid w:val="003E3171"/>
    <w:rsid w:val="003E5843"/>
    <w:rsid w:val="003E5C28"/>
    <w:rsid w:val="003E5EB1"/>
    <w:rsid w:val="003F6F9E"/>
    <w:rsid w:val="003F771D"/>
    <w:rsid w:val="00406E44"/>
    <w:rsid w:val="004078E3"/>
    <w:rsid w:val="004110DE"/>
    <w:rsid w:val="00412C2D"/>
    <w:rsid w:val="004150BA"/>
    <w:rsid w:val="00416833"/>
    <w:rsid w:val="004202C8"/>
    <w:rsid w:val="004210B6"/>
    <w:rsid w:val="004230CD"/>
    <w:rsid w:val="00423393"/>
    <w:rsid w:val="00431C59"/>
    <w:rsid w:val="0043236D"/>
    <w:rsid w:val="0043239B"/>
    <w:rsid w:val="00433B4A"/>
    <w:rsid w:val="004359E8"/>
    <w:rsid w:val="0044085A"/>
    <w:rsid w:val="004447F4"/>
    <w:rsid w:val="0045042E"/>
    <w:rsid w:val="00457F97"/>
    <w:rsid w:val="00463671"/>
    <w:rsid w:val="00466E9B"/>
    <w:rsid w:val="004672E7"/>
    <w:rsid w:val="00477209"/>
    <w:rsid w:val="00486B2E"/>
    <w:rsid w:val="004910EA"/>
    <w:rsid w:val="004A0523"/>
    <w:rsid w:val="004A3C7C"/>
    <w:rsid w:val="004B21A5"/>
    <w:rsid w:val="004B2E98"/>
    <w:rsid w:val="004B3E95"/>
    <w:rsid w:val="004B4F0B"/>
    <w:rsid w:val="004B6344"/>
    <w:rsid w:val="004C4095"/>
    <w:rsid w:val="004C6909"/>
    <w:rsid w:val="004D345A"/>
    <w:rsid w:val="004D49C9"/>
    <w:rsid w:val="004D5C40"/>
    <w:rsid w:val="004E3DDC"/>
    <w:rsid w:val="004E6879"/>
    <w:rsid w:val="004E76E1"/>
    <w:rsid w:val="004E774E"/>
    <w:rsid w:val="004F07D9"/>
    <w:rsid w:val="004F1165"/>
    <w:rsid w:val="004F179A"/>
    <w:rsid w:val="004F1E84"/>
    <w:rsid w:val="004F5A41"/>
    <w:rsid w:val="005037F0"/>
    <w:rsid w:val="00503BF3"/>
    <w:rsid w:val="005049F3"/>
    <w:rsid w:val="0050576A"/>
    <w:rsid w:val="005100F6"/>
    <w:rsid w:val="005143F8"/>
    <w:rsid w:val="00516A86"/>
    <w:rsid w:val="005204FA"/>
    <w:rsid w:val="005275F6"/>
    <w:rsid w:val="005404D7"/>
    <w:rsid w:val="00540701"/>
    <w:rsid w:val="005408FA"/>
    <w:rsid w:val="00551C31"/>
    <w:rsid w:val="005567D2"/>
    <w:rsid w:val="00556E4F"/>
    <w:rsid w:val="00557BBD"/>
    <w:rsid w:val="00560524"/>
    <w:rsid w:val="005629E7"/>
    <w:rsid w:val="00562AF2"/>
    <w:rsid w:val="005638F5"/>
    <w:rsid w:val="005710FC"/>
    <w:rsid w:val="00571507"/>
    <w:rsid w:val="00572046"/>
    <w:rsid w:val="00572102"/>
    <w:rsid w:val="0057519D"/>
    <w:rsid w:val="005779AC"/>
    <w:rsid w:val="00581DC5"/>
    <w:rsid w:val="00584097"/>
    <w:rsid w:val="00585BD1"/>
    <w:rsid w:val="00590993"/>
    <w:rsid w:val="00591A85"/>
    <w:rsid w:val="005959C6"/>
    <w:rsid w:val="005972FB"/>
    <w:rsid w:val="005A2C44"/>
    <w:rsid w:val="005A4079"/>
    <w:rsid w:val="005A7876"/>
    <w:rsid w:val="005B418B"/>
    <w:rsid w:val="005B6A14"/>
    <w:rsid w:val="005C68AA"/>
    <w:rsid w:val="005C794F"/>
    <w:rsid w:val="005D25EF"/>
    <w:rsid w:val="005E68B1"/>
    <w:rsid w:val="005E69BE"/>
    <w:rsid w:val="005E764D"/>
    <w:rsid w:val="005F0978"/>
    <w:rsid w:val="005F1BB0"/>
    <w:rsid w:val="005F2078"/>
    <w:rsid w:val="005F35F6"/>
    <w:rsid w:val="005F5EA7"/>
    <w:rsid w:val="005F7AE7"/>
    <w:rsid w:val="00603B45"/>
    <w:rsid w:val="00603C52"/>
    <w:rsid w:val="00606F51"/>
    <w:rsid w:val="006222CD"/>
    <w:rsid w:val="00631678"/>
    <w:rsid w:val="00632E98"/>
    <w:rsid w:val="00634D6F"/>
    <w:rsid w:val="00635B72"/>
    <w:rsid w:val="00642D27"/>
    <w:rsid w:val="0064706E"/>
    <w:rsid w:val="006474DA"/>
    <w:rsid w:val="00650C4E"/>
    <w:rsid w:val="00651179"/>
    <w:rsid w:val="00653033"/>
    <w:rsid w:val="00656C4D"/>
    <w:rsid w:val="0066347B"/>
    <w:rsid w:val="0066382F"/>
    <w:rsid w:val="0066729E"/>
    <w:rsid w:val="00681188"/>
    <w:rsid w:val="00682328"/>
    <w:rsid w:val="00687B71"/>
    <w:rsid w:val="00693205"/>
    <w:rsid w:val="00693D5A"/>
    <w:rsid w:val="00695C4B"/>
    <w:rsid w:val="00697902"/>
    <w:rsid w:val="006A3E77"/>
    <w:rsid w:val="006B0588"/>
    <w:rsid w:val="006B0C06"/>
    <w:rsid w:val="006B4FF6"/>
    <w:rsid w:val="006B7BB9"/>
    <w:rsid w:val="006C155D"/>
    <w:rsid w:val="006C348C"/>
    <w:rsid w:val="006D1DA3"/>
    <w:rsid w:val="006D3E8E"/>
    <w:rsid w:val="006D7811"/>
    <w:rsid w:val="006D7FFB"/>
    <w:rsid w:val="006E0158"/>
    <w:rsid w:val="006E18A4"/>
    <w:rsid w:val="006E5716"/>
    <w:rsid w:val="006F0372"/>
    <w:rsid w:val="006F205A"/>
    <w:rsid w:val="006F6A14"/>
    <w:rsid w:val="007011EF"/>
    <w:rsid w:val="00702CF3"/>
    <w:rsid w:val="007121F2"/>
    <w:rsid w:val="00715C76"/>
    <w:rsid w:val="00720CB4"/>
    <w:rsid w:val="00721E22"/>
    <w:rsid w:val="007302B3"/>
    <w:rsid w:val="00730733"/>
    <w:rsid w:val="00730E3A"/>
    <w:rsid w:val="00734753"/>
    <w:rsid w:val="00736AAF"/>
    <w:rsid w:val="00740450"/>
    <w:rsid w:val="00741D18"/>
    <w:rsid w:val="00745F3C"/>
    <w:rsid w:val="00747BD0"/>
    <w:rsid w:val="007501F9"/>
    <w:rsid w:val="00751A9B"/>
    <w:rsid w:val="00751F1E"/>
    <w:rsid w:val="0075293F"/>
    <w:rsid w:val="0075327D"/>
    <w:rsid w:val="00754A14"/>
    <w:rsid w:val="0076009A"/>
    <w:rsid w:val="00765B2A"/>
    <w:rsid w:val="00765CEC"/>
    <w:rsid w:val="007743F9"/>
    <w:rsid w:val="00776380"/>
    <w:rsid w:val="00777BFA"/>
    <w:rsid w:val="00783A34"/>
    <w:rsid w:val="00783B93"/>
    <w:rsid w:val="00784AD8"/>
    <w:rsid w:val="0078537E"/>
    <w:rsid w:val="00790111"/>
    <w:rsid w:val="00790534"/>
    <w:rsid w:val="00791D19"/>
    <w:rsid w:val="0079383B"/>
    <w:rsid w:val="00793FEE"/>
    <w:rsid w:val="0079594B"/>
    <w:rsid w:val="007A4B53"/>
    <w:rsid w:val="007A639E"/>
    <w:rsid w:val="007B3108"/>
    <w:rsid w:val="007C2CF9"/>
    <w:rsid w:val="007C6B52"/>
    <w:rsid w:val="007C7ACE"/>
    <w:rsid w:val="007C7DC9"/>
    <w:rsid w:val="007D1697"/>
    <w:rsid w:val="007D16C5"/>
    <w:rsid w:val="007E6E58"/>
    <w:rsid w:val="007F111D"/>
    <w:rsid w:val="007F13C8"/>
    <w:rsid w:val="007F1A28"/>
    <w:rsid w:val="007F2921"/>
    <w:rsid w:val="007F3AC9"/>
    <w:rsid w:val="00801813"/>
    <w:rsid w:val="00810B70"/>
    <w:rsid w:val="00814210"/>
    <w:rsid w:val="00825EA3"/>
    <w:rsid w:val="00831D59"/>
    <w:rsid w:val="00833143"/>
    <w:rsid w:val="0083379A"/>
    <w:rsid w:val="00833A49"/>
    <w:rsid w:val="0083430F"/>
    <w:rsid w:val="00835786"/>
    <w:rsid w:val="00841DD1"/>
    <w:rsid w:val="00842771"/>
    <w:rsid w:val="00842AB0"/>
    <w:rsid w:val="0084496A"/>
    <w:rsid w:val="00846C91"/>
    <w:rsid w:val="0084710A"/>
    <w:rsid w:val="00847E3E"/>
    <w:rsid w:val="0085150B"/>
    <w:rsid w:val="00854467"/>
    <w:rsid w:val="008577FD"/>
    <w:rsid w:val="008608A9"/>
    <w:rsid w:val="008619A3"/>
    <w:rsid w:val="0086287A"/>
    <w:rsid w:val="00862A42"/>
    <w:rsid w:val="00862FE4"/>
    <w:rsid w:val="0086389A"/>
    <w:rsid w:val="00863C1B"/>
    <w:rsid w:val="00865712"/>
    <w:rsid w:val="00865715"/>
    <w:rsid w:val="008702CE"/>
    <w:rsid w:val="008720BF"/>
    <w:rsid w:val="00872C4D"/>
    <w:rsid w:val="00874072"/>
    <w:rsid w:val="008756CB"/>
    <w:rsid w:val="0087605E"/>
    <w:rsid w:val="00880BEC"/>
    <w:rsid w:val="008819EC"/>
    <w:rsid w:val="00881ACA"/>
    <w:rsid w:val="00882F65"/>
    <w:rsid w:val="00886354"/>
    <w:rsid w:val="0088707C"/>
    <w:rsid w:val="0089282F"/>
    <w:rsid w:val="00895B86"/>
    <w:rsid w:val="008A3024"/>
    <w:rsid w:val="008A340B"/>
    <w:rsid w:val="008A5C58"/>
    <w:rsid w:val="008A6DC8"/>
    <w:rsid w:val="008B1FEE"/>
    <w:rsid w:val="008B5149"/>
    <w:rsid w:val="008B5AEA"/>
    <w:rsid w:val="008B751C"/>
    <w:rsid w:val="008C1092"/>
    <w:rsid w:val="008C2752"/>
    <w:rsid w:val="008C33DC"/>
    <w:rsid w:val="008C7125"/>
    <w:rsid w:val="008C73DB"/>
    <w:rsid w:val="008C7B9A"/>
    <w:rsid w:val="008D667F"/>
    <w:rsid w:val="008D7D98"/>
    <w:rsid w:val="008E0DBA"/>
    <w:rsid w:val="008E17A3"/>
    <w:rsid w:val="008E546B"/>
    <w:rsid w:val="008E7167"/>
    <w:rsid w:val="008F173C"/>
    <w:rsid w:val="008F54E0"/>
    <w:rsid w:val="008F767D"/>
    <w:rsid w:val="00900A18"/>
    <w:rsid w:val="009016FF"/>
    <w:rsid w:val="009017A8"/>
    <w:rsid w:val="00903C32"/>
    <w:rsid w:val="00910F05"/>
    <w:rsid w:val="009114A7"/>
    <w:rsid w:val="00912AEF"/>
    <w:rsid w:val="00916B16"/>
    <w:rsid w:val="009173B9"/>
    <w:rsid w:val="00923EB7"/>
    <w:rsid w:val="00923F81"/>
    <w:rsid w:val="009272DF"/>
    <w:rsid w:val="00930EB4"/>
    <w:rsid w:val="0093147D"/>
    <w:rsid w:val="0093335D"/>
    <w:rsid w:val="00933EF7"/>
    <w:rsid w:val="0093613E"/>
    <w:rsid w:val="0094162A"/>
    <w:rsid w:val="00943026"/>
    <w:rsid w:val="009435E9"/>
    <w:rsid w:val="00951544"/>
    <w:rsid w:val="009523B0"/>
    <w:rsid w:val="00957380"/>
    <w:rsid w:val="009631CE"/>
    <w:rsid w:val="009651AC"/>
    <w:rsid w:val="00966B81"/>
    <w:rsid w:val="00972FEC"/>
    <w:rsid w:val="009731A3"/>
    <w:rsid w:val="00975AD8"/>
    <w:rsid w:val="009767B8"/>
    <w:rsid w:val="00980A5B"/>
    <w:rsid w:val="00981BB7"/>
    <w:rsid w:val="00982202"/>
    <w:rsid w:val="00983D27"/>
    <w:rsid w:val="009862DE"/>
    <w:rsid w:val="00987563"/>
    <w:rsid w:val="00987E8F"/>
    <w:rsid w:val="00994E08"/>
    <w:rsid w:val="009A002A"/>
    <w:rsid w:val="009A7E01"/>
    <w:rsid w:val="009B2125"/>
    <w:rsid w:val="009B3A91"/>
    <w:rsid w:val="009B4788"/>
    <w:rsid w:val="009C00B5"/>
    <w:rsid w:val="009C7720"/>
    <w:rsid w:val="009C7FE9"/>
    <w:rsid w:val="009D1A3D"/>
    <w:rsid w:val="009E76B6"/>
    <w:rsid w:val="009F11DA"/>
    <w:rsid w:val="009F2665"/>
    <w:rsid w:val="009F29BD"/>
    <w:rsid w:val="00A071F7"/>
    <w:rsid w:val="00A07EED"/>
    <w:rsid w:val="00A13011"/>
    <w:rsid w:val="00A23AFA"/>
    <w:rsid w:val="00A25AF9"/>
    <w:rsid w:val="00A27A71"/>
    <w:rsid w:val="00A31B3E"/>
    <w:rsid w:val="00A32A4A"/>
    <w:rsid w:val="00A32AB2"/>
    <w:rsid w:val="00A340F2"/>
    <w:rsid w:val="00A3474B"/>
    <w:rsid w:val="00A35C8E"/>
    <w:rsid w:val="00A5292D"/>
    <w:rsid w:val="00A532F3"/>
    <w:rsid w:val="00A53827"/>
    <w:rsid w:val="00A55EF0"/>
    <w:rsid w:val="00A56977"/>
    <w:rsid w:val="00A5751D"/>
    <w:rsid w:val="00A62257"/>
    <w:rsid w:val="00A65E34"/>
    <w:rsid w:val="00A70912"/>
    <w:rsid w:val="00A71207"/>
    <w:rsid w:val="00A72E8B"/>
    <w:rsid w:val="00A76586"/>
    <w:rsid w:val="00A81393"/>
    <w:rsid w:val="00A81FA0"/>
    <w:rsid w:val="00A825B5"/>
    <w:rsid w:val="00A8489E"/>
    <w:rsid w:val="00A86EAD"/>
    <w:rsid w:val="00A900BB"/>
    <w:rsid w:val="00A92032"/>
    <w:rsid w:val="00A95590"/>
    <w:rsid w:val="00A96313"/>
    <w:rsid w:val="00A9707D"/>
    <w:rsid w:val="00AA459E"/>
    <w:rsid w:val="00AA6F51"/>
    <w:rsid w:val="00AB02A7"/>
    <w:rsid w:val="00AB2761"/>
    <w:rsid w:val="00AB5229"/>
    <w:rsid w:val="00AB7C39"/>
    <w:rsid w:val="00AC29F3"/>
    <w:rsid w:val="00AD2897"/>
    <w:rsid w:val="00AD321F"/>
    <w:rsid w:val="00AD57F7"/>
    <w:rsid w:val="00AE1504"/>
    <w:rsid w:val="00AF40E0"/>
    <w:rsid w:val="00AF4596"/>
    <w:rsid w:val="00AF4C1E"/>
    <w:rsid w:val="00B0150D"/>
    <w:rsid w:val="00B02923"/>
    <w:rsid w:val="00B02B9E"/>
    <w:rsid w:val="00B0307B"/>
    <w:rsid w:val="00B075DA"/>
    <w:rsid w:val="00B07C76"/>
    <w:rsid w:val="00B10F9F"/>
    <w:rsid w:val="00B14C6A"/>
    <w:rsid w:val="00B16956"/>
    <w:rsid w:val="00B231E5"/>
    <w:rsid w:val="00B36DFB"/>
    <w:rsid w:val="00B40492"/>
    <w:rsid w:val="00B42D31"/>
    <w:rsid w:val="00B42D81"/>
    <w:rsid w:val="00B47BF5"/>
    <w:rsid w:val="00B55BBB"/>
    <w:rsid w:val="00B70020"/>
    <w:rsid w:val="00B72BE3"/>
    <w:rsid w:val="00B75742"/>
    <w:rsid w:val="00B75B0B"/>
    <w:rsid w:val="00B7654D"/>
    <w:rsid w:val="00B829AC"/>
    <w:rsid w:val="00B87751"/>
    <w:rsid w:val="00BB1FE0"/>
    <w:rsid w:val="00BC5B0F"/>
    <w:rsid w:val="00BD07AB"/>
    <w:rsid w:val="00BD108F"/>
    <w:rsid w:val="00BD36D1"/>
    <w:rsid w:val="00BD56A0"/>
    <w:rsid w:val="00BE0733"/>
    <w:rsid w:val="00BE1A93"/>
    <w:rsid w:val="00BE4727"/>
    <w:rsid w:val="00BF1ADF"/>
    <w:rsid w:val="00BF5DED"/>
    <w:rsid w:val="00BF5ECB"/>
    <w:rsid w:val="00BF6947"/>
    <w:rsid w:val="00C00DFB"/>
    <w:rsid w:val="00C0213C"/>
    <w:rsid w:val="00C02B87"/>
    <w:rsid w:val="00C033C6"/>
    <w:rsid w:val="00C06322"/>
    <w:rsid w:val="00C0658C"/>
    <w:rsid w:val="00C11693"/>
    <w:rsid w:val="00C124EB"/>
    <w:rsid w:val="00C209AE"/>
    <w:rsid w:val="00C22CC1"/>
    <w:rsid w:val="00C342A6"/>
    <w:rsid w:val="00C36DD1"/>
    <w:rsid w:val="00C376C8"/>
    <w:rsid w:val="00C37BB4"/>
    <w:rsid w:val="00C37FF3"/>
    <w:rsid w:val="00C4086D"/>
    <w:rsid w:val="00C422B3"/>
    <w:rsid w:val="00C42D28"/>
    <w:rsid w:val="00C5658D"/>
    <w:rsid w:val="00C602EF"/>
    <w:rsid w:val="00C711E3"/>
    <w:rsid w:val="00C71AC4"/>
    <w:rsid w:val="00C7232A"/>
    <w:rsid w:val="00C7342C"/>
    <w:rsid w:val="00C76208"/>
    <w:rsid w:val="00C814D6"/>
    <w:rsid w:val="00C82797"/>
    <w:rsid w:val="00C82FFE"/>
    <w:rsid w:val="00C90742"/>
    <w:rsid w:val="00C91FF3"/>
    <w:rsid w:val="00CA139E"/>
    <w:rsid w:val="00CA1896"/>
    <w:rsid w:val="00CA249E"/>
    <w:rsid w:val="00CA4F09"/>
    <w:rsid w:val="00CB35D2"/>
    <w:rsid w:val="00CB5B28"/>
    <w:rsid w:val="00CE4A89"/>
    <w:rsid w:val="00CF5371"/>
    <w:rsid w:val="00CF64C6"/>
    <w:rsid w:val="00D0323A"/>
    <w:rsid w:val="00D0559F"/>
    <w:rsid w:val="00D077E9"/>
    <w:rsid w:val="00D15D24"/>
    <w:rsid w:val="00D168E7"/>
    <w:rsid w:val="00D212A1"/>
    <w:rsid w:val="00D2407E"/>
    <w:rsid w:val="00D24621"/>
    <w:rsid w:val="00D25358"/>
    <w:rsid w:val="00D25A35"/>
    <w:rsid w:val="00D31BBF"/>
    <w:rsid w:val="00D344F9"/>
    <w:rsid w:val="00D345B1"/>
    <w:rsid w:val="00D34C81"/>
    <w:rsid w:val="00D41692"/>
    <w:rsid w:val="00D42CB7"/>
    <w:rsid w:val="00D448BA"/>
    <w:rsid w:val="00D47F93"/>
    <w:rsid w:val="00D521BB"/>
    <w:rsid w:val="00D53BE2"/>
    <w:rsid w:val="00D5413D"/>
    <w:rsid w:val="00D570A9"/>
    <w:rsid w:val="00D60241"/>
    <w:rsid w:val="00D63C92"/>
    <w:rsid w:val="00D70D02"/>
    <w:rsid w:val="00D7308D"/>
    <w:rsid w:val="00D770C7"/>
    <w:rsid w:val="00D8238A"/>
    <w:rsid w:val="00D82787"/>
    <w:rsid w:val="00D86945"/>
    <w:rsid w:val="00D90290"/>
    <w:rsid w:val="00DA0DA5"/>
    <w:rsid w:val="00DA39E8"/>
    <w:rsid w:val="00DB0FE9"/>
    <w:rsid w:val="00DB15C6"/>
    <w:rsid w:val="00DB3163"/>
    <w:rsid w:val="00DB58E8"/>
    <w:rsid w:val="00DB78AC"/>
    <w:rsid w:val="00DC0A0A"/>
    <w:rsid w:val="00DC0F99"/>
    <w:rsid w:val="00DC1917"/>
    <w:rsid w:val="00DC2F41"/>
    <w:rsid w:val="00DC3A32"/>
    <w:rsid w:val="00DC4ADB"/>
    <w:rsid w:val="00DD152F"/>
    <w:rsid w:val="00DD2E2F"/>
    <w:rsid w:val="00DD6F8D"/>
    <w:rsid w:val="00DE213F"/>
    <w:rsid w:val="00DE6640"/>
    <w:rsid w:val="00DF027C"/>
    <w:rsid w:val="00DF350E"/>
    <w:rsid w:val="00DF4F0F"/>
    <w:rsid w:val="00E00A32"/>
    <w:rsid w:val="00E11D9A"/>
    <w:rsid w:val="00E12398"/>
    <w:rsid w:val="00E12513"/>
    <w:rsid w:val="00E1271C"/>
    <w:rsid w:val="00E21FFF"/>
    <w:rsid w:val="00E2285C"/>
    <w:rsid w:val="00E22ACD"/>
    <w:rsid w:val="00E25CDF"/>
    <w:rsid w:val="00E26291"/>
    <w:rsid w:val="00E333C3"/>
    <w:rsid w:val="00E338AC"/>
    <w:rsid w:val="00E34A73"/>
    <w:rsid w:val="00E401BE"/>
    <w:rsid w:val="00E50298"/>
    <w:rsid w:val="00E50512"/>
    <w:rsid w:val="00E51305"/>
    <w:rsid w:val="00E61D97"/>
    <w:rsid w:val="00E620B0"/>
    <w:rsid w:val="00E7168D"/>
    <w:rsid w:val="00E71EA1"/>
    <w:rsid w:val="00E745DE"/>
    <w:rsid w:val="00E74644"/>
    <w:rsid w:val="00E7534C"/>
    <w:rsid w:val="00E76098"/>
    <w:rsid w:val="00E76E84"/>
    <w:rsid w:val="00E77330"/>
    <w:rsid w:val="00E81B40"/>
    <w:rsid w:val="00E860A8"/>
    <w:rsid w:val="00E8694B"/>
    <w:rsid w:val="00E95E9A"/>
    <w:rsid w:val="00E961E8"/>
    <w:rsid w:val="00E970A8"/>
    <w:rsid w:val="00E97438"/>
    <w:rsid w:val="00EA071A"/>
    <w:rsid w:val="00EA4BF4"/>
    <w:rsid w:val="00EB4A91"/>
    <w:rsid w:val="00EC3D25"/>
    <w:rsid w:val="00EC74CC"/>
    <w:rsid w:val="00ED3322"/>
    <w:rsid w:val="00EE00E6"/>
    <w:rsid w:val="00EE2B60"/>
    <w:rsid w:val="00EE2EDF"/>
    <w:rsid w:val="00EE2F2F"/>
    <w:rsid w:val="00EE3789"/>
    <w:rsid w:val="00EE4D94"/>
    <w:rsid w:val="00EE6F3B"/>
    <w:rsid w:val="00EF456D"/>
    <w:rsid w:val="00EF555B"/>
    <w:rsid w:val="00F027BB"/>
    <w:rsid w:val="00F02BCA"/>
    <w:rsid w:val="00F11DCF"/>
    <w:rsid w:val="00F127F7"/>
    <w:rsid w:val="00F14921"/>
    <w:rsid w:val="00F162EA"/>
    <w:rsid w:val="00F36522"/>
    <w:rsid w:val="00F3666E"/>
    <w:rsid w:val="00F43F55"/>
    <w:rsid w:val="00F4402E"/>
    <w:rsid w:val="00F45AF7"/>
    <w:rsid w:val="00F478BE"/>
    <w:rsid w:val="00F52D27"/>
    <w:rsid w:val="00F56C13"/>
    <w:rsid w:val="00F60A97"/>
    <w:rsid w:val="00F636EC"/>
    <w:rsid w:val="00F71839"/>
    <w:rsid w:val="00F73A83"/>
    <w:rsid w:val="00F73CC5"/>
    <w:rsid w:val="00F751B6"/>
    <w:rsid w:val="00F758B5"/>
    <w:rsid w:val="00F81313"/>
    <w:rsid w:val="00F829B5"/>
    <w:rsid w:val="00F82A15"/>
    <w:rsid w:val="00F82CE2"/>
    <w:rsid w:val="00F83527"/>
    <w:rsid w:val="00F83931"/>
    <w:rsid w:val="00F83AA3"/>
    <w:rsid w:val="00F86B33"/>
    <w:rsid w:val="00F9105A"/>
    <w:rsid w:val="00F91EF1"/>
    <w:rsid w:val="00FA2B84"/>
    <w:rsid w:val="00FA54AE"/>
    <w:rsid w:val="00FA5B6B"/>
    <w:rsid w:val="00FB00B3"/>
    <w:rsid w:val="00FB19D8"/>
    <w:rsid w:val="00FB41EF"/>
    <w:rsid w:val="00FB7E87"/>
    <w:rsid w:val="00FC209A"/>
    <w:rsid w:val="00FC4957"/>
    <w:rsid w:val="00FC70CB"/>
    <w:rsid w:val="00FC745F"/>
    <w:rsid w:val="00FC7521"/>
    <w:rsid w:val="00FC7C59"/>
    <w:rsid w:val="00FD389F"/>
    <w:rsid w:val="00FD583F"/>
    <w:rsid w:val="00FD7488"/>
    <w:rsid w:val="00FE6C40"/>
    <w:rsid w:val="00FE784F"/>
    <w:rsid w:val="00FF16B4"/>
    <w:rsid w:val="00FF3DB6"/>
    <w:rsid w:val="00FF53CE"/>
    <w:rsid w:val="00FF5816"/>
    <w:rsid w:val="00FF6458"/>
    <w:rsid w:val="013CC4AB"/>
    <w:rsid w:val="016C4934"/>
    <w:rsid w:val="017B60BC"/>
    <w:rsid w:val="01B00F1F"/>
    <w:rsid w:val="01D33493"/>
    <w:rsid w:val="024C03B1"/>
    <w:rsid w:val="02BFD449"/>
    <w:rsid w:val="031A6A10"/>
    <w:rsid w:val="03228621"/>
    <w:rsid w:val="032A63C1"/>
    <w:rsid w:val="0330B33A"/>
    <w:rsid w:val="037B35F9"/>
    <w:rsid w:val="03941862"/>
    <w:rsid w:val="043F627C"/>
    <w:rsid w:val="0444DA2D"/>
    <w:rsid w:val="045C46C7"/>
    <w:rsid w:val="04807838"/>
    <w:rsid w:val="04B8BA61"/>
    <w:rsid w:val="04BD81A1"/>
    <w:rsid w:val="04C34418"/>
    <w:rsid w:val="04C4AAE3"/>
    <w:rsid w:val="04CABE17"/>
    <w:rsid w:val="0518B728"/>
    <w:rsid w:val="053A709A"/>
    <w:rsid w:val="058D7945"/>
    <w:rsid w:val="05D4FF5D"/>
    <w:rsid w:val="0621188E"/>
    <w:rsid w:val="063100BA"/>
    <w:rsid w:val="063181E9"/>
    <w:rsid w:val="066947F7"/>
    <w:rsid w:val="06D10FE4"/>
    <w:rsid w:val="07238AAD"/>
    <w:rsid w:val="072D49C4"/>
    <w:rsid w:val="0784FCB0"/>
    <w:rsid w:val="07BCC6A4"/>
    <w:rsid w:val="07BE810D"/>
    <w:rsid w:val="07C9FF52"/>
    <w:rsid w:val="081545C4"/>
    <w:rsid w:val="082BDE28"/>
    <w:rsid w:val="083C00AF"/>
    <w:rsid w:val="08431827"/>
    <w:rsid w:val="088B9AEB"/>
    <w:rsid w:val="088D9424"/>
    <w:rsid w:val="08F7611C"/>
    <w:rsid w:val="0926E55E"/>
    <w:rsid w:val="099014BD"/>
    <w:rsid w:val="09AFD82C"/>
    <w:rsid w:val="0A0E43EA"/>
    <w:rsid w:val="0A0FEDCD"/>
    <w:rsid w:val="0A38417C"/>
    <w:rsid w:val="0A3E6988"/>
    <w:rsid w:val="0A66424B"/>
    <w:rsid w:val="0A985906"/>
    <w:rsid w:val="0A9D8F9C"/>
    <w:rsid w:val="0B7CAA7D"/>
    <w:rsid w:val="0B84AD09"/>
    <w:rsid w:val="0B92FC7E"/>
    <w:rsid w:val="0B945BF7"/>
    <w:rsid w:val="0BA8C943"/>
    <w:rsid w:val="0BEECDD1"/>
    <w:rsid w:val="0C07E460"/>
    <w:rsid w:val="0C68A538"/>
    <w:rsid w:val="0C9E1B99"/>
    <w:rsid w:val="0CB343EA"/>
    <w:rsid w:val="0CC47AD1"/>
    <w:rsid w:val="0D590291"/>
    <w:rsid w:val="0DA2A7DF"/>
    <w:rsid w:val="0DCC287F"/>
    <w:rsid w:val="0DD895DA"/>
    <w:rsid w:val="0DF30F3F"/>
    <w:rsid w:val="0E23F522"/>
    <w:rsid w:val="0E24E905"/>
    <w:rsid w:val="0E3443CF"/>
    <w:rsid w:val="0E5926D0"/>
    <w:rsid w:val="0ED6F3E1"/>
    <w:rsid w:val="0F2E46B2"/>
    <w:rsid w:val="0F30D554"/>
    <w:rsid w:val="0F7B7C01"/>
    <w:rsid w:val="0F9C00BB"/>
    <w:rsid w:val="0F9FC8AA"/>
    <w:rsid w:val="1018DB58"/>
    <w:rsid w:val="105F330D"/>
    <w:rsid w:val="1064A257"/>
    <w:rsid w:val="10713B66"/>
    <w:rsid w:val="109A9A74"/>
    <w:rsid w:val="10C4299C"/>
    <w:rsid w:val="10D93ECA"/>
    <w:rsid w:val="1123EEB8"/>
    <w:rsid w:val="1165EB3F"/>
    <w:rsid w:val="11686334"/>
    <w:rsid w:val="11960B6D"/>
    <w:rsid w:val="11987C51"/>
    <w:rsid w:val="121D98CB"/>
    <w:rsid w:val="122CCB00"/>
    <w:rsid w:val="124855B8"/>
    <w:rsid w:val="12CD9224"/>
    <w:rsid w:val="12EC35B0"/>
    <w:rsid w:val="13044491"/>
    <w:rsid w:val="1316F228"/>
    <w:rsid w:val="13428FA6"/>
    <w:rsid w:val="1364822A"/>
    <w:rsid w:val="13672E7E"/>
    <w:rsid w:val="1375F34B"/>
    <w:rsid w:val="139B1435"/>
    <w:rsid w:val="1434B378"/>
    <w:rsid w:val="144E193E"/>
    <w:rsid w:val="14656891"/>
    <w:rsid w:val="148BE7E1"/>
    <w:rsid w:val="148E7DCB"/>
    <w:rsid w:val="14B29A5A"/>
    <w:rsid w:val="150A379B"/>
    <w:rsid w:val="15509597"/>
    <w:rsid w:val="15A05BCF"/>
    <w:rsid w:val="15D554C9"/>
    <w:rsid w:val="1619A30E"/>
    <w:rsid w:val="16DF00F2"/>
    <w:rsid w:val="1719A01D"/>
    <w:rsid w:val="172CC5B3"/>
    <w:rsid w:val="174A1BF5"/>
    <w:rsid w:val="1750CEF8"/>
    <w:rsid w:val="17A4F33B"/>
    <w:rsid w:val="17FF0E1C"/>
    <w:rsid w:val="1823B8A1"/>
    <w:rsid w:val="18312072"/>
    <w:rsid w:val="1833E4C8"/>
    <w:rsid w:val="186B0C47"/>
    <w:rsid w:val="187D6E83"/>
    <w:rsid w:val="19114CD5"/>
    <w:rsid w:val="19170B89"/>
    <w:rsid w:val="19186DEB"/>
    <w:rsid w:val="199CF8D3"/>
    <w:rsid w:val="1A074443"/>
    <w:rsid w:val="1A1A915A"/>
    <w:rsid w:val="1A69F61B"/>
    <w:rsid w:val="1AC027E1"/>
    <w:rsid w:val="1ACD1E23"/>
    <w:rsid w:val="1AF019C0"/>
    <w:rsid w:val="1AFFCE24"/>
    <w:rsid w:val="1B30ED62"/>
    <w:rsid w:val="1B34E56C"/>
    <w:rsid w:val="1B758BA4"/>
    <w:rsid w:val="1BB584AA"/>
    <w:rsid w:val="1BCE1684"/>
    <w:rsid w:val="1C1D1CDE"/>
    <w:rsid w:val="1CB332BA"/>
    <w:rsid w:val="1D145431"/>
    <w:rsid w:val="1D199E01"/>
    <w:rsid w:val="1D1AA8DC"/>
    <w:rsid w:val="1D27A6A8"/>
    <w:rsid w:val="1D34C1D8"/>
    <w:rsid w:val="1D8EC86F"/>
    <w:rsid w:val="1D9C9A36"/>
    <w:rsid w:val="1DDBCF09"/>
    <w:rsid w:val="1DDEB3E4"/>
    <w:rsid w:val="1DFB29D5"/>
    <w:rsid w:val="1E3D65B2"/>
    <w:rsid w:val="1E4A08F2"/>
    <w:rsid w:val="1E655600"/>
    <w:rsid w:val="1E6599C7"/>
    <w:rsid w:val="1E6C369F"/>
    <w:rsid w:val="1ECC6EEC"/>
    <w:rsid w:val="1F7BE3C4"/>
    <w:rsid w:val="203E0EEA"/>
    <w:rsid w:val="2083A020"/>
    <w:rsid w:val="20B6077B"/>
    <w:rsid w:val="210F251E"/>
    <w:rsid w:val="2147C56A"/>
    <w:rsid w:val="21534B6C"/>
    <w:rsid w:val="215591E1"/>
    <w:rsid w:val="219E7717"/>
    <w:rsid w:val="21C267F5"/>
    <w:rsid w:val="22EDBA0C"/>
    <w:rsid w:val="22F6981E"/>
    <w:rsid w:val="2392E934"/>
    <w:rsid w:val="23E4DE48"/>
    <w:rsid w:val="241072BF"/>
    <w:rsid w:val="241CE950"/>
    <w:rsid w:val="244BD77B"/>
    <w:rsid w:val="244C0B92"/>
    <w:rsid w:val="244FE607"/>
    <w:rsid w:val="24900B9A"/>
    <w:rsid w:val="24B78509"/>
    <w:rsid w:val="256728C0"/>
    <w:rsid w:val="25B9ACC5"/>
    <w:rsid w:val="25BD28A3"/>
    <w:rsid w:val="2600F8A8"/>
    <w:rsid w:val="261B2D09"/>
    <w:rsid w:val="261E5BB2"/>
    <w:rsid w:val="2627C346"/>
    <w:rsid w:val="262A7A24"/>
    <w:rsid w:val="2631DAE0"/>
    <w:rsid w:val="26584205"/>
    <w:rsid w:val="2669E27E"/>
    <w:rsid w:val="26E0697B"/>
    <w:rsid w:val="26FB5586"/>
    <w:rsid w:val="272E82B0"/>
    <w:rsid w:val="2790646F"/>
    <w:rsid w:val="27AC7655"/>
    <w:rsid w:val="284304FB"/>
    <w:rsid w:val="286DD196"/>
    <w:rsid w:val="29F7F26F"/>
    <w:rsid w:val="2A8679F8"/>
    <w:rsid w:val="2AAB68D4"/>
    <w:rsid w:val="2AB4E19F"/>
    <w:rsid w:val="2B375E59"/>
    <w:rsid w:val="2B7F8056"/>
    <w:rsid w:val="2B8F5FA5"/>
    <w:rsid w:val="2BF9AE55"/>
    <w:rsid w:val="2BFB4182"/>
    <w:rsid w:val="2C0D6FE4"/>
    <w:rsid w:val="2C54DE26"/>
    <w:rsid w:val="2CB02D27"/>
    <w:rsid w:val="2CDC185F"/>
    <w:rsid w:val="2D1C8502"/>
    <w:rsid w:val="2D23B52F"/>
    <w:rsid w:val="2D51012D"/>
    <w:rsid w:val="2D8817C0"/>
    <w:rsid w:val="2D9B4B34"/>
    <w:rsid w:val="2DB106A9"/>
    <w:rsid w:val="2DB47F88"/>
    <w:rsid w:val="2DC977AF"/>
    <w:rsid w:val="2DDEC9C8"/>
    <w:rsid w:val="2E158E9F"/>
    <w:rsid w:val="2E23E209"/>
    <w:rsid w:val="2E81A64B"/>
    <w:rsid w:val="2E998AA0"/>
    <w:rsid w:val="2EDAE299"/>
    <w:rsid w:val="2EE5226C"/>
    <w:rsid w:val="2F4801B1"/>
    <w:rsid w:val="2F6ED2E1"/>
    <w:rsid w:val="2FC41DB8"/>
    <w:rsid w:val="304C6D67"/>
    <w:rsid w:val="30716502"/>
    <w:rsid w:val="30AA8BB8"/>
    <w:rsid w:val="30CF69BD"/>
    <w:rsid w:val="30DC452C"/>
    <w:rsid w:val="30DDBDB4"/>
    <w:rsid w:val="312689A1"/>
    <w:rsid w:val="31E64A18"/>
    <w:rsid w:val="3228F53E"/>
    <w:rsid w:val="324142CF"/>
    <w:rsid w:val="32FD8A54"/>
    <w:rsid w:val="3339922C"/>
    <w:rsid w:val="3340C01E"/>
    <w:rsid w:val="33482640"/>
    <w:rsid w:val="3356B0D2"/>
    <w:rsid w:val="339420CF"/>
    <w:rsid w:val="33A00AD8"/>
    <w:rsid w:val="33ED7A05"/>
    <w:rsid w:val="3419D9C4"/>
    <w:rsid w:val="343B085A"/>
    <w:rsid w:val="348F3DA9"/>
    <w:rsid w:val="349F9AF5"/>
    <w:rsid w:val="34A79BBD"/>
    <w:rsid w:val="34B85962"/>
    <w:rsid w:val="34D059EA"/>
    <w:rsid w:val="34D7584B"/>
    <w:rsid w:val="3530F970"/>
    <w:rsid w:val="35351F0B"/>
    <w:rsid w:val="35362B13"/>
    <w:rsid w:val="35A223F0"/>
    <w:rsid w:val="35B65712"/>
    <w:rsid w:val="35DFDB6F"/>
    <w:rsid w:val="363FA1E5"/>
    <w:rsid w:val="36AE80F5"/>
    <w:rsid w:val="36BEAC0D"/>
    <w:rsid w:val="370AFF9D"/>
    <w:rsid w:val="37234D5E"/>
    <w:rsid w:val="37B18947"/>
    <w:rsid w:val="37DC6F60"/>
    <w:rsid w:val="3802F00B"/>
    <w:rsid w:val="3846F684"/>
    <w:rsid w:val="38B7CE23"/>
    <w:rsid w:val="38C02571"/>
    <w:rsid w:val="38CF680A"/>
    <w:rsid w:val="38DD8653"/>
    <w:rsid w:val="393BC0E9"/>
    <w:rsid w:val="3972233B"/>
    <w:rsid w:val="3A070F5E"/>
    <w:rsid w:val="3A0B07A8"/>
    <w:rsid w:val="3A5C3F9A"/>
    <w:rsid w:val="3A623F67"/>
    <w:rsid w:val="3A9DF769"/>
    <w:rsid w:val="3AA84C72"/>
    <w:rsid w:val="3AF11BCB"/>
    <w:rsid w:val="3B555303"/>
    <w:rsid w:val="3B7F2FA3"/>
    <w:rsid w:val="3B9D08F6"/>
    <w:rsid w:val="3BC037C9"/>
    <w:rsid w:val="3BCB5754"/>
    <w:rsid w:val="3BD882C3"/>
    <w:rsid w:val="3BDE5F2E"/>
    <w:rsid w:val="3C278554"/>
    <w:rsid w:val="3CEF10CD"/>
    <w:rsid w:val="3D3989CC"/>
    <w:rsid w:val="3D9668C2"/>
    <w:rsid w:val="3D970E2A"/>
    <w:rsid w:val="3DA89AA9"/>
    <w:rsid w:val="3DCEA9E3"/>
    <w:rsid w:val="3E045BCD"/>
    <w:rsid w:val="3E2DC32A"/>
    <w:rsid w:val="3E4E66AE"/>
    <w:rsid w:val="3E50E67B"/>
    <w:rsid w:val="3F1C85B0"/>
    <w:rsid w:val="3F388270"/>
    <w:rsid w:val="3F3EAD7B"/>
    <w:rsid w:val="3FA820F5"/>
    <w:rsid w:val="3FAD1A91"/>
    <w:rsid w:val="4013DC7E"/>
    <w:rsid w:val="40223861"/>
    <w:rsid w:val="403935AF"/>
    <w:rsid w:val="4161A183"/>
    <w:rsid w:val="41A39C2A"/>
    <w:rsid w:val="41B82F2F"/>
    <w:rsid w:val="41F2D56E"/>
    <w:rsid w:val="41F4F1CC"/>
    <w:rsid w:val="426353A9"/>
    <w:rsid w:val="4269AFD0"/>
    <w:rsid w:val="4273C532"/>
    <w:rsid w:val="427B0FAD"/>
    <w:rsid w:val="42875DE9"/>
    <w:rsid w:val="428B1C8F"/>
    <w:rsid w:val="42CD6DF0"/>
    <w:rsid w:val="42DBBA8F"/>
    <w:rsid w:val="435498A6"/>
    <w:rsid w:val="4389F80D"/>
    <w:rsid w:val="439DA5C4"/>
    <w:rsid w:val="43B04749"/>
    <w:rsid w:val="43BC09C6"/>
    <w:rsid w:val="43CD687A"/>
    <w:rsid w:val="43DF55F0"/>
    <w:rsid w:val="43F49D31"/>
    <w:rsid w:val="44060BE7"/>
    <w:rsid w:val="447D4732"/>
    <w:rsid w:val="4494C8BF"/>
    <w:rsid w:val="44D9A970"/>
    <w:rsid w:val="44DD94BB"/>
    <w:rsid w:val="455FE960"/>
    <w:rsid w:val="456A9252"/>
    <w:rsid w:val="4581380F"/>
    <w:rsid w:val="45B5F1F1"/>
    <w:rsid w:val="460FDADC"/>
    <w:rsid w:val="46208D63"/>
    <w:rsid w:val="46DF7CA1"/>
    <w:rsid w:val="46E870D4"/>
    <w:rsid w:val="46FCAA33"/>
    <w:rsid w:val="4705563E"/>
    <w:rsid w:val="4750FB56"/>
    <w:rsid w:val="476F6AA2"/>
    <w:rsid w:val="47B365D7"/>
    <w:rsid w:val="48396853"/>
    <w:rsid w:val="48A7C2BA"/>
    <w:rsid w:val="48D24980"/>
    <w:rsid w:val="494E96A0"/>
    <w:rsid w:val="4A330876"/>
    <w:rsid w:val="4A58982B"/>
    <w:rsid w:val="4AB3D4F7"/>
    <w:rsid w:val="4AC4CA82"/>
    <w:rsid w:val="4AC8ED72"/>
    <w:rsid w:val="4BA4F914"/>
    <w:rsid w:val="4BCF8733"/>
    <w:rsid w:val="4BED378A"/>
    <w:rsid w:val="4BF363B0"/>
    <w:rsid w:val="4BFCF3DE"/>
    <w:rsid w:val="4C4518B1"/>
    <w:rsid w:val="4C7499E6"/>
    <w:rsid w:val="4D00032E"/>
    <w:rsid w:val="4D930826"/>
    <w:rsid w:val="4DBB1AA5"/>
    <w:rsid w:val="4DC60E97"/>
    <w:rsid w:val="4DE2793C"/>
    <w:rsid w:val="4DE4818D"/>
    <w:rsid w:val="4E084944"/>
    <w:rsid w:val="4E1E71F3"/>
    <w:rsid w:val="4E20B01E"/>
    <w:rsid w:val="4E21C5A4"/>
    <w:rsid w:val="4E6BCFA2"/>
    <w:rsid w:val="4E91D125"/>
    <w:rsid w:val="4E998142"/>
    <w:rsid w:val="4ECC06AD"/>
    <w:rsid w:val="4EF11B7E"/>
    <w:rsid w:val="4F0D316F"/>
    <w:rsid w:val="4F34D1BC"/>
    <w:rsid w:val="4F756ECB"/>
    <w:rsid w:val="4F9DB598"/>
    <w:rsid w:val="4FD1810E"/>
    <w:rsid w:val="4FE0AC75"/>
    <w:rsid w:val="4FFE66E7"/>
    <w:rsid w:val="500AC731"/>
    <w:rsid w:val="500BFEB3"/>
    <w:rsid w:val="505A846B"/>
    <w:rsid w:val="50E02120"/>
    <w:rsid w:val="50F7FE5F"/>
    <w:rsid w:val="5141189B"/>
    <w:rsid w:val="51867531"/>
    <w:rsid w:val="51E43367"/>
    <w:rsid w:val="520C6600"/>
    <w:rsid w:val="52941DD5"/>
    <w:rsid w:val="52BB283C"/>
    <w:rsid w:val="52E13387"/>
    <w:rsid w:val="535E2006"/>
    <w:rsid w:val="53885069"/>
    <w:rsid w:val="5399C061"/>
    <w:rsid w:val="53FF309A"/>
    <w:rsid w:val="5406CFFA"/>
    <w:rsid w:val="541C786E"/>
    <w:rsid w:val="54823B57"/>
    <w:rsid w:val="554551AF"/>
    <w:rsid w:val="5547192F"/>
    <w:rsid w:val="555C89F0"/>
    <w:rsid w:val="557CBA0D"/>
    <w:rsid w:val="55C73CDA"/>
    <w:rsid w:val="55C859B1"/>
    <w:rsid w:val="55DF23E4"/>
    <w:rsid w:val="55E0CDA6"/>
    <w:rsid w:val="56384C7B"/>
    <w:rsid w:val="5646BF73"/>
    <w:rsid w:val="56600C72"/>
    <w:rsid w:val="5673D6A4"/>
    <w:rsid w:val="569C0E48"/>
    <w:rsid w:val="56BEA0CE"/>
    <w:rsid w:val="56EAB401"/>
    <w:rsid w:val="5712FEBD"/>
    <w:rsid w:val="5718559A"/>
    <w:rsid w:val="572FEDAC"/>
    <w:rsid w:val="5838EC47"/>
    <w:rsid w:val="58B6B8AF"/>
    <w:rsid w:val="590201B2"/>
    <w:rsid w:val="5925C35B"/>
    <w:rsid w:val="597CA93F"/>
    <w:rsid w:val="59827BF1"/>
    <w:rsid w:val="59FC2479"/>
    <w:rsid w:val="5A24CCD8"/>
    <w:rsid w:val="5A7D5DEA"/>
    <w:rsid w:val="5A806E44"/>
    <w:rsid w:val="5ABE25EF"/>
    <w:rsid w:val="5B39772D"/>
    <w:rsid w:val="5B631AC3"/>
    <w:rsid w:val="5B7BDB7F"/>
    <w:rsid w:val="5BA9CC1D"/>
    <w:rsid w:val="5BB8680A"/>
    <w:rsid w:val="5BC18B46"/>
    <w:rsid w:val="5BE20E47"/>
    <w:rsid w:val="5C002BC0"/>
    <w:rsid w:val="5C00A9DD"/>
    <w:rsid w:val="5C14B01D"/>
    <w:rsid w:val="5C60434A"/>
    <w:rsid w:val="5C8CB1AC"/>
    <w:rsid w:val="5CDEE1F5"/>
    <w:rsid w:val="5CF6AE18"/>
    <w:rsid w:val="5D3CC01C"/>
    <w:rsid w:val="5D4A9629"/>
    <w:rsid w:val="5D964036"/>
    <w:rsid w:val="5E1031CC"/>
    <w:rsid w:val="5E15830E"/>
    <w:rsid w:val="5E19228A"/>
    <w:rsid w:val="5E3CE6B6"/>
    <w:rsid w:val="5E44D0D9"/>
    <w:rsid w:val="5E81EB22"/>
    <w:rsid w:val="5EEF6744"/>
    <w:rsid w:val="5F581C1B"/>
    <w:rsid w:val="5F5AE674"/>
    <w:rsid w:val="5F946D67"/>
    <w:rsid w:val="5FC5F650"/>
    <w:rsid w:val="5FD6E6BB"/>
    <w:rsid w:val="60292A6D"/>
    <w:rsid w:val="6049B89D"/>
    <w:rsid w:val="606E5EA0"/>
    <w:rsid w:val="607DE538"/>
    <w:rsid w:val="60B07DC0"/>
    <w:rsid w:val="60FCBD7A"/>
    <w:rsid w:val="610C5BC1"/>
    <w:rsid w:val="61463364"/>
    <w:rsid w:val="61482BA2"/>
    <w:rsid w:val="618EFED8"/>
    <w:rsid w:val="619C77C9"/>
    <w:rsid w:val="61A97CB4"/>
    <w:rsid w:val="61B2EE49"/>
    <w:rsid w:val="622C2017"/>
    <w:rsid w:val="62441BF2"/>
    <w:rsid w:val="62580644"/>
    <w:rsid w:val="626486DD"/>
    <w:rsid w:val="6271CA38"/>
    <w:rsid w:val="628BFBBB"/>
    <w:rsid w:val="629ECE02"/>
    <w:rsid w:val="62B360BC"/>
    <w:rsid w:val="62EC4E30"/>
    <w:rsid w:val="6305FCE7"/>
    <w:rsid w:val="6307FCFC"/>
    <w:rsid w:val="630FEB11"/>
    <w:rsid w:val="63397930"/>
    <w:rsid w:val="63928A9E"/>
    <w:rsid w:val="63A37735"/>
    <w:rsid w:val="63E52999"/>
    <w:rsid w:val="64050D44"/>
    <w:rsid w:val="64388328"/>
    <w:rsid w:val="645B1D59"/>
    <w:rsid w:val="64CAF087"/>
    <w:rsid w:val="64F9C193"/>
    <w:rsid w:val="65101A4B"/>
    <w:rsid w:val="6581A300"/>
    <w:rsid w:val="658C8757"/>
    <w:rsid w:val="658C9AD9"/>
    <w:rsid w:val="659524DB"/>
    <w:rsid w:val="65AA3180"/>
    <w:rsid w:val="667598C4"/>
    <w:rsid w:val="6689C7F8"/>
    <w:rsid w:val="66B5FD9F"/>
    <w:rsid w:val="66FDAD24"/>
    <w:rsid w:val="66FFAF35"/>
    <w:rsid w:val="673C4580"/>
    <w:rsid w:val="673FC1D1"/>
    <w:rsid w:val="6755482E"/>
    <w:rsid w:val="675CD012"/>
    <w:rsid w:val="67642ED3"/>
    <w:rsid w:val="67A786EF"/>
    <w:rsid w:val="67F40E1A"/>
    <w:rsid w:val="67F656A7"/>
    <w:rsid w:val="683800FC"/>
    <w:rsid w:val="684FD35A"/>
    <w:rsid w:val="689470C0"/>
    <w:rsid w:val="6899CE04"/>
    <w:rsid w:val="69117959"/>
    <w:rsid w:val="6916265E"/>
    <w:rsid w:val="694FD8B2"/>
    <w:rsid w:val="695DCF26"/>
    <w:rsid w:val="69D48AE5"/>
    <w:rsid w:val="69E2883A"/>
    <w:rsid w:val="6A27EF63"/>
    <w:rsid w:val="6A379BBF"/>
    <w:rsid w:val="6A615B4B"/>
    <w:rsid w:val="6A88B231"/>
    <w:rsid w:val="6A8ABB0B"/>
    <w:rsid w:val="6A8FBE6A"/>
    <w:rsid w:val="6B0DFAC4"/>
    <w:rsid w:val="6B1C55F1"/>
    <w:rsid w:val="6B2173D2"/>
    <w:rsid w:val="6B6692A7"/>
    <w:rsid w:val="6BC9DAB1"/>
    <w:rsid w:val="6BE57978"/>
    <w:rsid w:val="6C586752"/>
    <w:rsid w:val="6C9A911C"/>
    <w:rsid w:val="6CF1D11C"/>
    <w:rsid w:val="6D0A127D"/>
    <w:rsid w:val="6D1F2BBD"/>
    <w:rsid w:val="6D388090"/>
    <w:rsid w:val="6D8C26C0"/>
    <w:rsid w:val="6DB16BCD"/>
    <w:rsid w:val="6E0435B5"/>
    <w:rsid w:val="6E08350B"/>
    <w:rsid w:val="6E584403"/>
    <w:rsid w:val="6E87197F"/>
    <w:rsid w:val="6EA1D343"/>
    <w:rsid w:val="6ECB416D"/>
    <w:rsid w:val="6F2DE316"/>
    <w:rsid w:val="6FDB34F5"/>
    <w:rsid w:val="70161C6E"/>
    <w:rsid w:val="704AC759"/>
    <w:rsid w:val="707EA002"/>
    <w:rsid w:val="708B3561"/>
    <w:rsid w:val="70EECE39"/>
    <w:rsid w:val="70FB1E42"/>
    <w:rsid w:val="7108A80B"/>
    <w:rsid w:val="712BC702"/>
    <w:rsid w:val="714B3C0D"/>
    <w:rsid w:val="714D2AD9"/>
    <w:rsid w:val="71A6791C"/>
    <w:rsid w:val="71CCD373"/>
    <w:rsid w:val="72072CB7"/>
    <w:rsid w:val="723735B4"/>
    <w:rsid w:val="7258DE50"/>
    <w:rsid w:val="72AC48B7"/>
    <w:rsid w:val="72FE06E1"/>
    <w:rsid w:val="73703886"/>
    <w:rsid w:val="73975B2C"/>
    <w:rsid w:val="73D29D16"/>
    <w:rsid w:val="73E7ECBC"/>
    <w:rsid w:val="73FEC388"/>
    <w:rsid w:val="742273B9"/>
    <w:rsid w:val="745C55F4"/>
    <w:rsid w:val="745D6A64"/>
    <w:rsid w:val="74767FF0"/>
    <w:rsid w:val="750ECFE7"/>
    <w:rsid w:val="751165BC"/>
    <w:rsid w:val="75550486"/>
    <w:rsid w:val="761475E0"/>
    <w:rsid w:val="768AD397"/>
    <w:rsid w:val="76C33CB3"/>
    <w:rsid w:val="76E458A7"/>
    <w:rsid w:val="76FEBA12"/>
    <w:rsid w:val="771615F5"/>
    <w:rsid w:val="77A7CB8D"/>
    <w:rsid w:val="780836DC"/>
    <w:rsid w:val="7829852D"/>
    <w:rsid w:val="783A89DD"/>
    <w:rsid w:val="788C9121"/>
    <w:rsid w:val="78FE15CB"/>
    <w:rsid w:val="79575D2C"/>
    <w:rsid w:val="7987674D"/>
    <w:rsid w:val="79A2F177"/>
    <w:rsid w:val="79C13BF8"/>
    <w:rsid w:val="79FE2580"/>
    <w:rsid w:val="7A30695C"/>
    <w:rsid w:val="7AD84B22"/>
    <w:rsid w:val="7B2D39AD"/>
    <w:rsid w:val="7BA2F5B0"/>
    <w:rsid w:val="7BC1542E"/>
    <w:rsid w:val="7BFDC2EE"/>
    <w:rsid w:val="7C41B4D2"/>
    <w:rsid w:val="7C922FB4"/>
    <w:rsid w:val="7D0659CC"/>
    <w:rsid w:val="7D093F68"/>
    <w:rsid w:val="7D2CAF0E"/>
    <w:rsid w:val="7D5EB0C8"/>
    <w:rsid w:val="7DD45615"/>
    <w:rsid w:val="7DDA2F84"/>
    <w:rsid w:val="7E0D4749"/>
    <w:rsid w:val="7E605876"/>
    <w:rsid w:val="7E97E1FB"/>
    <w:rsid w:val="7E9F7212"/>
    <w:rsid w:val="7E9FE9EE"/>
    <w:rsid w:val="7EF65FD9"/>
    <w:rsid w:val="7EFF7498"/>
    <w:rsid w:val="7F21A2F5"/>
    <w:rsid w:val="7F281BFC"/>
    <w:rsid w:val="7F3B004C"/>
    <w:rsid w:val="7F7C7CC2"/>
    <w:rsid w:val="7FD01CC0"/>
    <w:rsid w:val="7FDD59C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2BFB6"/>
  <w15:docId w15:val="{BCA0098E-07A1-4873-8936-3DAEDA7B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603E"/>
    <w:pPr>
      <w:spacing w:after="0"/>
    </w:pPr>
    <w:rPr>
      <w:rFonts w:ascii="Arial" w:eastAsiaTheme="minorEastAsia" w:hAnsi="Arial"/>
      <w:szCs w:val="22"/>
    </w:rPr>
  </w:style>
  <w:style w:type="paragraph" w:styleId="Kop1">
    <w:name w:val="heading 1"/>
    <w:basedOn w:val="Standaard"/>
    <w:next w:val="Kop2"/>
    <w:link w:val="Kop1Char"/>
    <w:uiPriority w:val="4"/>
    <w:qFormat/>
    <w:rsid w:val="004F1E84"/>
    <w:pPr>
      <w:keepNext/>
      <w:numPr>
        <w:numId w:val="18"/>
      </w:numPr>
      <w:spacing w:before="240" w:after="120"/>
      <w:outlineLvl w:val="0"/>
    </w:pPr>
    <w:rPr>
      <w:rFonts w:asciiTheme="majorHAnsi" w:eastAsiaTheme="majorEastAsia" w:hAnsiTheme="majorHAnsi" w:cstheme="majorBidi"/>
      <w:b/>
      <w:kern w:val="28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4"/>
    <w:qFormat/>
    <w:rsid w:val="008C1092"/>
    <w:pPr>
      <w:numPr>
        <w:ilvl w:val="1"/>
        <w:numId w:val="18"/>
      </w:numPr>
      <w:outlineLvl w:val="1"/>
    </w:pPr>
    <w:rPr>
      <w:bCs/>
      <w:sz w:val="28"/>
      <w:szCs w:val="28"/>
      <w:lang w:val="en-GB"/>
    </w:rPr>
  </w:style>
  <w:style w:type="paragraph" w:styleId="Kop3">
    <w:name w:val="heading 3"/>
    <w:basedOn w:val="Standaard"/>
    <w:next w:val="Standaard"/>
    <w:link w:val="Kop3Char"/>
    <w:uiPriority w:val="5"/>
    <w:unhideWhenUsed/>
    <w:qFormat/>
    <w:rsid w:val="00A55EF0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1"/>
    <w:unhideWhenUsed/>
    <w:qFormat/>
    <w:rsid w:val="004F1E84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Titel">
    <w:name w:val="Title"/>
    <w:basedOn w:val="Standaard"/>
    <w:link w:val="Tite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Ondertitel">
    <w:name w:val="Subtitle"/>
    <w:basedOn w:val="Standaard"/>
    <w:link w:val="OndertitelChar"/>
    <w:uiPriority w:val="2"/>
    <w:qFormat/>
    <w:rsid w:val="00D86945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Kop1Char">
    <w:name w:val="Kop 1 Char"/>
    <w:basedOn w:val="Standaardalinea-lettertype"/>
    <w:link w:val="Kop1"/>
    <w:uiPriority w:val="4"/>
    <w:rsid w:val="004F1E84"/>
    <w:rPr>
      <w:rFonts w:asciiTheme="majorHAnsi" w:eastAsiaTheme="majorEastAsia" w:hAnsiTheme="majorHAnsi" w:cstheme="majorBidi"/>
      <w:b/>
      <w:kern w:val="28"/>
      <w:sz w:val="32"/>
      <w:szCs w:val="32"/>
    </w:rPr>
  </w:style>
  <w:style w:type="paragraph" w:styleId="Koptekst">
    <w:name w:val="header"/>
    <w:basedOn w:val="Standaard"/>
    <w:link w:val="KoptekstChar"/>
    <w:uiPriority w:val="8"/>
    <w:unhideWhenUsed/>
    <w:rsid w:val="005037F0"/>
  </w:style>
  <w:style w:type="character" w:customStyle="1" w:styleId="KoptekstChar">
    <w:name w:val="Koptekst Char"/>
    <w:basedOn w:val="Standaardalinea-lettertype"/>
    <w:link w:val="Koptekst"/>
    <w:uiPriority w:val="8"/>
    <w:rsid w:val="0093335D"/>
  </w:style>
  <w:style w:type="paragraph" w:styleId="Voettekst">
    <w:name w:val="footer"/>
    <w:basedOn w:val="Standaard"/>
    <w:link w:val="VoettekstChar"/>
    <w:uiPriority w:val="99"/>
    <w:unhideWhenUsed/>
    <w:rsid w:val="005037F0"/>
  </w:style>
  <w:style w:type="character" w:customStyle="1" w:styleId="VoettekstChar">
    <w:name w:val="Voettekst Char"/>
    <w:basedOn w:val="Standaardalinea-lettertype"/>
    <w:link w:val="Voettekst"/>
    <w:uiPriority w:val="99"/>
    <w:rsid w:val="005037F0"/>
    <w:rPr>
      <w:sz w:val="24"/>
      <w:szCs w:val="24"/>
    </w:rPr>
  </w:style>
  <w:style w:type="paragraph" w:customStyle="1" w:styleId="Naam">
    <w:name w:val="Naam"/>
    <w:basedOn w:val="Standaard"/>
    <w:uiPriority w:val="3"/>
    <w:qFormat/>
    <w:rsid w:val="00B231E5"/>
    <w:pPr>
      <w:spacing w:line="240" w:lineRule="auto"/>
      <w:jc w:val="right"/>
    </w:pPr>
  </w:style>
  <w:style w:type="character" w:customStyle="1" w:styleId="Kop2Char">
    <w:name w:val="Kop 2 Char"/>
    <w:basedOn w:val="Standaardalinea-lettertype"/>
    <w:link w:val="Kop2"/>
    <w:uiPriority w:val="4"/>
    <w:rsid w:val="008C1092"/>
    <w:rPr>
      <w:rFonts w:ascii="Arial" w:eastAsiaTheme="minorEastAsia" w:hAnsi="Arial"/>
      <w:bCs/>
      <w:sz w:val="28"/>
      <w:szCs w:val="28"/>
      <w:lang w:val="en-GB"/>
    </w:rPr>
  </w:style>
  <w:style w:type="table" w:styleId="Tabelraster">
    <w:name w:val="Table Grid"/>
    <w:basedOn w:val="Standaardtabe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unhideWhenUsed/>
    <w:rsid w:val="00D86945"/>
    <w:rPr>
      <w:color w:val="808080"/>
    </w:rPr>
  </w:style>
  <w:style w:type="paragraph" w:customStyle="1" w:styleId="Inhoud">
    <w:name w:val="Inhoud"/>
    <w:basedOn w:val="Standaard"/>
    <w:link w:val="Tekensvoorinhoud"/>
    <w:qFormat/>
    <w:rsid w:val="00DF027C"/>
    <w:rPr>
      <w:b/>
    </w:rPr>
  </w:style>
  <w:style w:type="paragraph" w:customStyle="1" w:styleId="Tekstmetnadruk">
    <w:name w:val="Tekst met nadruk"/>
    <w:basedOn w:val="Standaard"/>
    <w:link w:val="Tekensvoortekstmetnadruk"/>
    <w:qFormat/>
    <w:rsid w:val="00DF027C"/>
  </w:style>
  <w:style w:type="character" w:customStyle="1" w:styleId="Tekensvoorinhoud">
    <w:name w:val="Tekens voor inhoud"/>
    <w:basedOn w:val="Standaardalinea-lettertype"/>
    <w:link w:val="Inhoud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Tekensvoortekstmetnadruk">
    <w:name w:val="Tekens voor tekst met nadruk"/>
    <w:basedOn w:val="Standaardalinea-lettertype"/>
    <w:link w:val="Tekstmetnadruk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Kop3Char">
    <w:name w:val="Kop 3 Char"/>
    <w:basedOn w:val="Standaardalinea-lettertype"/>
    <w:link w:val="Kop3"/>
    <w:uiPriority w:val="5"/>
    <w:rsid w:val="00A55EF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55EF0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8C1092"/>
    <w:pPr>
      <w:tabs>
        <w:tab w:val="left" w:pos="851"/>
        <w:tab w:val="right" w:leader="dot" w:pos="10024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A55EF0"/>
    <w:rPr>
      <w:color w:val="3592CF" w:themeColor="hyperlink"/>
      <w:u w:val="single"/>
    </w:rPr>
  </w:style>
  <w:style w:type="paragraph" w:styleId="Bijschrift">
    <w:name w:val="caption"/>
    <w:basedOn w:val="Standaard"/>
    <w:next w:val="Standaard"/>
    <w:uiPriority w:val="99"/>
    <w:unhideWhenUsed/>
    <w:rsid w:val="003B78EC"/>
    <w:pPr>
      <w:spacing w:after="200" w:line="240" w:lineRule="auto"/>
    </w:pPr>
    <w:rPr>
      <w:i/>
      <w:iCs/>
      <w:color w:val="082A75" w:themeColor="text2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603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unhideWhenUsed/>
    <w:qFormat/>
    <w:rsid w:val="004A0523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B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nl-BE" w:eastAsia="nl-BE"/>
    </w:rPr>
  </w:style>
  <w:style w:type="character" w:customStyle="1" w:styleId="screenreader-only">
    <w:name w:val="screenreader-only"/>
    <w:basedOn w:val="Standaardalinea-lettertype"/>
    <w:rsid w:val="006B0588"/>
  </w:style>
  <w:style w:type="character" w:styleId="GevolgdeHyperlink">
    <w:name w:val="FollowedHyperlink"/>
    <w:basedOn w:val="Standaardalinea-lettertype"/>
    <w:uiPriority w:val="99"/>
    <w:semiHidden/>
    <w:unhideWhenUsed/>
    <w:rsid w:val="005D25EF"/>
    <w:rPr>
      <w:color w:val="3592CF" w:themeColor="followed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C1092"/>
    <w:pPr>
      <w:tabs>
        <w:tab w:val="left" w:pos="880"/>
        <w:tab w:val="right" w:leader="dot" w:pos="10024"/>
      </w:tabs>
      <w:spacing w:after="100"/>
    </w:pPr>
  </w:style>
  <w:style w:type="paragraph" w:styleId="Geenafstand">
    <w:name w:val="No Spacing"/>
    <w:uiPriority w:val="1"/>
    <w:qFormat/>
    <w:rsid w:val="00C90742"/>
    <w:pPr>
      <w:spacing w:after="0" w:line="240" w:lineRule="auto"/>
    </w:pPr>
    <w:rPr>
      <w:sz w:val="22"/>
      <w:szCs w:val="22"/>
      <w:lang w:val="en-GB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F5A41"/>
    <w:rPr>
      <w:vertAlign w:val="superscript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F5A41"/>
    <w:rPr>
      <w:rFonts w:ascii="Arial" w:eastAsiaTheme="minorEastAsia" w:hAnsi="Arial"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A491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A491A"/>
    <w:rPr>
      <w:rFonts w:ascii="Arial" w:eastAsiaTheme="minorEastAsia" w:hAnsi="Arial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A491A"/>
    <w:rPr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1"/>
    <w:rsid w:val="004F1E84"/>
    <w:rPr>
      <w:rFonts w:asciiTheme="majorHAnsi" w:eastAsiaTheme="majorEastAsia" w:hAnsiTheme="majorHAnsi" w:cstheme="majorBidi"/>
      <w:i/>
      <w:iCs/>
      <w:color w:val="013A57" w:themeColor="accent1" w:themeShade="BF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8C1092"/>
    <w:pPr>
      <w:tabs>
        <w:tab w:val="left" w:pos="851"/>
        <w:tab w:val="right" w:leader="dot" w:pos="10024"/>
      </w:tabs>
      <w:spacing w:after="100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B4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B4788"/>
    <w:rPr>
      <w:rFonts w:ascii="Courier New" w:eastAsiaTheme="minorEastAsia" w:hAnsi="Courier New" w:cs="Courier New"/>
      <w:sz w:val="20"/>
      <w:szCs w:val="20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9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\AppData\Local\Microsoft\Office\16.0\DTS\nl-NL%7b54C03A2D-975F-4E76-A786-ECDC43E49F21%7d\%7bC99518DA-1F28-4B23-AAE4-0EBBE8DC291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C1A154CB7843F78A83A33685E183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3A5C2E-F318-4DEA-84EF-4B8204E73419}"/>
      </w:docPartPr>
      <w:docPartBody>
        <w:p w:rsidR="000E685D" w:rsidRDefault="000E685D">
          <w:pPr>
            <w:pStyle w:val="6EC1A154CB7843F78A83A33685E183A3"/>
          </w:pPr>
          <w:r w:rsidRPr="00D86945">
            <w:rPr>
              <w:rStyle w:val="OndertitelChar"/>
              <w:b/>
              <w:lang w:bidi="nl-NL"/>
            </w:rPr>
            <w:fldChar w:fldCharType="begin"/>
          </w:r>
          <w:r w:rsidRPr="00D86945">
            <w:rPr>
              <w:rStyle w:val="OndertitelChar"/>
              <w:lang w:bidi="nl-NL"/>
            </w:rPr>
            <w:instrText xml:space="preserve"> DATE  \@ "MMMM d"  \* MERGEFORMAT </w:instrText>
          </w:r>
          <w:r w:rsidRPr="00D86945">
            <w:rPr>
              <w:rStyle w:val="OndertitelChar"/>
              <w:b/>
              <w:lang w:bidi="nl-NL"/>
            </w:rPr>
            <w:fldChar w:fldCharType="separate"/>
          </w:r>
          <w:r>
            <w:rPr>
              <w:rStyle w:val="OndertitelChar"/>
              <w:lang w:bidi="nl-NL"/>
            </w:rPr>
            <w:t>december 15</w:t>
          </w:r>
          <w:r w:rsidRPr="00D86945">
            <w:rPr>
              <w:rStyle w:val="OndertitelChar"/>
              <w:b/>
              <w:lang w:bidi="nl-NL"/>
            </w:rPr>
            <w:fldChar w:fldCharType="end"/>
          </w:r>
        </w:p>
      </w:docPartBody>
    </w:docPart>
    <w:docPart>
      <w:docPartPr>
        <w:name w:val="1D29FAC7D9EE459794EABA2CDD71E5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F9943-ADD5-4DA9-BA2D-48D9E90C5660}"/>
      </w:docPartPr>
      <w:docPartBody>
        <w:p w:rsidR="000E685D" w:rsidRDefault="000E685D">
          <w:pPr>
            <w:pStyle w:val="1D29FAC7D9EE459794EABA2CDD71E5CA"/>
          </w:pPr>
          <w:r>
            <w:rPr>
              <w:lang w:bidi="nl-NL"/>
            </w:rPr>
            <w:t>BEDRIJFSNAAM</w:t>
          </w:r>
        </w:p>
      </w:docPartBody>
    </w:docPart>
    <w:docPart>
      <w:docPartPr>
        <w:name w:val="11C1B1B2F9D045C4800688CA0421CF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674ED3-2FDB-4C11-98FF-6E2B6145043F}"/>
      </w:docPartPr>
      <w:docPartBody>
        <w:p w:rsidR="000E685D" w:rsidRDefault="000E685D">
          <w:pPr>
            <w:pStyle w:val="11C1B1B2F9D045C4800688CA0421CF47"/>
          </w:pPr>
          <w:r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5D"/>
    <w:rsid w:val="000E685D"/>
    <w:rsid w:val="00201D9C"/>
    <w:rsid w:val="00261E97"/>
    <w:rsid w:val="002E0993"/>
    <w:rsid w:val="00686043"/>
    <w:rsid w:val="006970B3"/>
    <w:rsid w:val="0092497D"/>
    <w:rsid w:val="00935BEF"/>
    <w:rsid w:val="00B0431C"/>
    <w:rsid w:val="00CD1404"/>
    <w:rsid w:val="00FA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link w:val="Ondertitel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nl-NL" w:eastAsia="en-US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caps/>
      <w:color w:val="44546A" w:themeColor="text2"/>
      <w:spacing w:val="20"/>
      <w:sz w:val="32"/>
      <w:lang w:val="nl-NL" w:eastAsia="en-US"/>
    </w:rPr>
  </w:style>
  <w:style w:type="paragraph" w:customStyle="1" w:styleId="6EC1A154CB7843F78A83A33685E183A3">
    <w:name w:val="6EC1A154CB7843F78A83A33685E183A3"/>
  </w:style>
  <w:style w:type="paragraph" w:customStyle="1" w:styleId="1D29FAC7D9EE459794EABA2CDD71E5CA">
    <w:name w:val="1D29FAC7D9EE459794EABA2CDD71E5CA"/>
  </w:style>
  <w:style w:type="paragraph" w:customStyle="1" w:styleId="11C1B1B2F9D045C4800688CA0421CF47">
    <w:name w:val="11C1B1B2F9D045C4800688CA0421C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D1C1A-973A-428B-8744-347E9FACA063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Kevin, Raf, Sven, Ruben &amp; Johannes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2174792C4A040BCCC761BE56E7F1B" ma:contentTypeVersion="13" ma:contentTypeDescription="Create a new document." ma:contentTypeScope="" ma:versionID="1bfcb41d685cb6829ed2c22a12eb60f3">
  <xsd:schema xmlns:xsd="http://www.w3.org/2001/XMLSchema" xmlns:xs="http://www.w3.org/2001/XMLSchema" xmlns:p="http://schemas.microsoft.com/office/2006/metadata/properties" xmlns:ns3="08ec2bbd-e29f-4c2a-bb3a-62d28d987f18" xmlns:ns4="82bc0c62-ef6e-42ac-bc60-85c50806b015" targetNamespace="http://schemas.microsoft.com/office/2006/metadata/properties" ma:root="true" ma:fieldsID="bf0b2244abc06a35813edc4a6ba59e3c" ns3:_="" ns4:_="">
    <xsd:import namespace="08ec2bbd-e29f-4c2a-bb3a-62d28d987f18"/>
    <xsd:import namespace="82bc0c62-ef6e-42ac-bc60-85c50806b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c2bbd-e29f-4c2a-bb3a-62d28d987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c0c62-ef6e-42ac-bc60-85c50806b0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Pix</b:Tag>
    <b:SourceType>InternetSite</b:SourceType>
    <b:Guid>{9A7BBD40-2516-4BB4-9527-9AD8A3DE91E4}</b:Guid>
    <b:InternetSiteTitle>Pixabay</b:InternetSiteTitle>
    <b:URL>https://pixabay.com/nl/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36213-DF87-4715-A327-22623B70C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c2bbd-e29f-4c2a-bb3a-62d28d987f18"/>
    <ds:schemaRef ds:uri="82bc0c62-ef6e-42ac-bc60-85c50806b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D67E7C-4E4F-435F-A8E5-2D00301A4A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306EE-ADE3-4F65-A1A5-9419EF34A64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D4FF47-3BA8-440A-9F20-9E7482BF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{C99518DA-1F28-4B23-AAE4-0EBBE8DC2912}tf16392850_win32.dotx</Template>
  <TotalTime>1</TotalTime>
  <Pages>2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cp:lastModifiedBy>Vervloet Kevin</cp:lastModifiedBy>
  <cp:revision>307</cp:revision>
  <cp:lastPrinted>2021-01-04T05:21:00Z</cp:lastPrinted>
  <dcterms:created xsi:type="dcterms:W3CDTF">2020-12-16T20:04:00Z</dcterms:created>
  <dcterms:modified xsi:type="dcterms:W3CDTF">2021-01-05T09:38:00Z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0x010100E822174792C4A040BCCC761BE56E7F1B</vt:lpwstr>
  </property>
</Properties>
</file>